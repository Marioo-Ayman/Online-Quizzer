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16A0B7" w14:textId="77777777" w:rsidR="00F61EC0" w:rsidRDefault="00F61EC0" w:rsidP="00C6554A">
      <w:pPr>
        <w:pStyle w:val="Photo"/>
      </w:pPr>
      <w:bookmarkStart w:id="0" w:name="_Toc321147149"/>
      <w:bookmarkStart w:id="1" w:name="_Toc318188227"/>
      <w:bookmarkStart w:id="2" w:name="_Toc318188327"/>
      <w:bookmarkStart w:id="3" w:name="_Toc318189312"/>
      <w:bookmarkStart w:id="4" w:name="_Toc321147011"/>
    </w:p>
    <w:p w14:paraId="26205CA8" w14:textId="77777777" w:rsidR="00F61EC0" w:rsidRDefault="00F61EC0" w:rsidP="00C6554A">
      <w:pPr>
        <w:pStyle w:val="Photo"/>
      </w:pPr>
    </w:p>
    <w:p w14:paraId="428F5A25" w14:textId="77777777" w:rsidR="00F61EC0" w:rsidRDefault="00F61EC0" w:rsidP="00C6554A">
      <w:pPr>
        <w:pStyle w:val="Photo"/>
      </w:pPr>
    </w:p>
    <w:p w14:paraId="1082115D" w14:textId="77777777" w:rsidR="00F61EC0" w:rsidRDefault="00F61EC0" w:rsidP="00C6554A">
      <w:pPr>
        <w:pStyle w:val="Photo"/>
      </w:pPr>
    </w:p>
    <w:p w14:paraId="68E0E10B" w14:textId="77777777" w:rsidR="00F61EC0" w:rsidRDefault="00F61EC0" w:rsidP="00C6554A">
      <w:pPr>
        <w:pStyle w:val="Photo"/>
      </w:pPr>
    </w:p>
    <w:p w14:paraId="16264F0C" w14:textId="77777777" w:rsidR="00C6554A" w:rsidRDefault="00F61EC0" w:rsidP="00C6554A">
      <w:pPr>
        <w:pStyle w:val="Photo"/>
      </w:pPr>
      <w:r>
        <w:rPr>
          <w:noProof/>
        </w:rPr>
        <w:drawing>
          <wp:inline distT="0" distB="0" distL="0" distR="0" wp14:anchorId="63BC2743" wp14:editId="443B11BA">
            <wp:extent cx="5486400" cy="2743200"/>
            <wp:effectExtent l="0" t="0" r="0" b="0"/>
            <wp:docPr id="36799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6B32FFD" w14:textId="77777777" w:rsidR="00F61EC0" w:rsidRPr="008B5277" w:rsidRDefault="00F61EC0" w:rsidP="00C6554A">
      <w:pPr>
        <w:pStyle w:val="Photo"/>
      </w:pPr>
    </w:p>
    <w:bookmarkEnd w:id="0"/>
    <w:bookmarkEnd w:id="1"/>
    <w:bookmarkEnd w:id="2"/>
    <w:bookmarkEnd w:id="3"/>
    <w:bookmarkEnd w:id="4"/>
    <w:p w14:paraId="3344D254" w14:textId="77777777" w:rsidR="00C6554A" w:rsidRPr="00D15A01" w:rsidRDefault="00363C6C" w:rsidP="00C6554A">
      <w:pPr>
        <w:pStyle w:val="Title"/>
        <w:rPr>
          <w:color w:val="C00000"/>
        </w:rPr>
      </w:pPr>
      <w:r w:rsidRPr="00D15A01">
        <w:rPr>
          <w:color w:val="C00000"/>
        </w:rPr>
        <w:t>Online Quizzer</w:t>
      </w:r>
    </w:p>
    <w:p w14:paraId="7245BD0D" w14:textId="77777777" w:rsidR="00F61EC0" w:rsidRPr="00D15A01" w:rsidRDefault="00F61EC0" w:rsidP="00C6554A">
      <w:pPr>
        <w:pStyle w:val="Title"/>
        <w:rPr>
          <w:color w:val="C00000"/>
        </w:rPr>
      </w:pPr>
    </w:p>
    <w:p w14:paraId="78728212" w14:textId="77777777" w:rsidR="00C6554A" w:rsidRDefault="00363C6C" w:rsidP="00C6554A">
      <w:pPr>
        <w:pStyle w:val="Subtitle"/>
      </w:pPr>
      <w:r w:rsidRPr="00D15A01">
        <w:t>PHP WEB DEVELOPMENT</w:t>
      </w:r>
      <w:r w:rsidR="00F61EC0" w:rsidRPr="00D15A01">
        <w:t xml:space="preserve"> Track</w:t>
      </w:r>
    </w:p>
    <w:p w14:paraId="49824340" w14:textId="77777777" w:rsidR="006C64D8" w:rsidRDefault="006C64D8" w:rsidP="00C6554A">
      <w:pPr>
        <w:pStyle w:val="Subtitle"/>
      </w:pPr>
    </w:p>
    <w:p w14:paraId="5264475D" w14:textId="30674815" w:rsidR="006C64D8" w:rsidRPr="006C64D8" w:rsidRDefault="006C64D8" w:rsidP="00C6554A">
      <w:pPr>
        <w:pStyle w:val="Subtitle"/>
        <w:rPr>
          <w:color w:val="C00000"/>
          <w:u w:val="single"/>
        </w:rPr>
      </w:pPr>
      <w:r w:rsidRPr="006C64D8">
        <w:rPr>
          <w:color w:val="C00000"/>
          <w:u w:val="single"/>
        </w:rPr>
        <w:t>Students</w:t>
      </w:r>
    </w:p>
    <w:p w14:paraId="4758CBAA" w14:textId="77777777" w:rsidR="006C64D8" w:rsidRDefault="006C64D8" w:rsidP="00C6554A">
      <w:pPr>
        <w:pStyle w:val="Subtitle"/>
      </w:pPr>
    </w:p>
    <w:p w14:paraId="037FA712" w14:textId="0297F02C" w:rsidR="006C64D8" w:rsidRDefault="006C64D8" w:rsidP="00C6554A">
      <w:pPr>
        <w:pStyle w:val="Subtitle"/>
      </w:pPr>
      <w:r>
        <w:t>Abanoub Bekhiet</w:t>
      </w:r>
    </w:p>
    <w:p w14:paraId="10E41065" w14:textId="6F4A57AD" w:rsidR="006C64D8" w:rsidRDefault="006C64D8" w:rsidP="00C6554A">
      <w:pPr>
        <w:pStyle w:val="Subtitle"/>
      </w:pPr>
      <w:r>
        <w:t>Ahmed Saad</w:t>
      </w:r>
    </w:p>
    <w:p w14:paraId="67821FF0" w14:textId="2B5066B5" w:rsidR="006C64D8" w:rsidRDefault="006C64D8" w:rsidP="00C6554A">
      <w:pPr>
        <w:pStyle w:val="Subtitle"/>
      </w:pPr>
      <w:r>
        <w:t>Khalid walid</w:t>
      </w:r>
    </w:p>
    <w:p w14:paraId="5D35B919" w14:textId="658A1D06" w:rsidR="006C64D8" w:rsidRDefault="006C64D8" w:rsidP="00C6554A">
      <w:pPr>
        <w:pStyle w:val="Subtitle"/>
      </w:pPr>
      <w:r>
        <w:t>mario ayman</w:t>
      </w:r>
    </w:p>
    <w:p w14:paraId="51656873" w14:textId="11DE5153" w:rsidR="006C64D8" w:rsidRDefault="006C64D8" w:rsidP="00C6554A">
      <w:pPr>
        <w:pStyle w:val="Subtitle"/>
      </w:pPr>
      <w:r>
        <w:t>Habiba medhat</w:t>
      </w:r>
    </w:p>
    <w:p w14:paraId="308DC288" w14:textId="77777777" w:rsidR="006C64D8" w:rsidRDefault="006C64D8" w:rsidP="00C6554A">
      <w:pPr>
        <w:pStyle w:val="Subtitle"/>
      </w:pPr>
    </w:p>
    <w:p w14:paraId="67026B21" w14:textId="77777777" w:rsidR="006C64D8" w:rsidRPr="00D15A01" w:rsidRDefault="006C64D8" w:rsidP="00C6554A">
      <w:pPr>
        <w:pStyle w:val="Subtitle"/>
      </w:pPr>
    </w:p>
    <w:p w14:paraId="5BF4F189" w14:textId="77777777" w:rsidR="00F61EC0" w:rsidRPr="00D15A01" w:rsidRDefault="00F61EC0" w:rsidP="00C6554A">
      <w:pPr>
        <w:pStyle w:val="Subtitle"/>
      </w:pPr>
    </w:p>
    <w:p w14:paraId="5EE2FE7E" w14:textId="77777777" w:rsidR="00F61EC0" w:rsidRPr="00D15A01" w:rsidRDefault="00F61EC0" w:rsidP="00C6554A">
      <w:pPr>
        <w:pStyle w:val="Subtitle"/>
      </w:pPr>
    </w:p>
    <w:p w14:paraId="454A0CED" w14:textId="77777777" w:rsidR="00F61EC0" w:rsidRPr="00D15A01" w:rsidRDefault="00F61EC0" w:rsidP="00C6554A">
      <w:pPr>
        <w:pStyle w:val="Subtitle"/>
      </w:pPr>
    </w:p>
    <w:p w14:paraId="44DEC22E" w14:textId="77777777" w:rsidR="00F61EC0" w:rsidRPr="00D15A01" w:rsidRDefault="00F61EC0" w:rsidP="00C6554A">
      <w:pPr>
        <w:pStyle w:val="Subtitle"/>
      </w:pPr>
    </w:p>
    <w:p w14:paraId="30CC2FA2" w14:textId="77777777" w:rsidR="00F61EC0" w:rsidRPr="00D15A01" w:rsidRDefault="00F61EC0" w:rsidP="00C6554A">
      <w:pPr>
        <w:pStyle w:val="Subtitle"/>
      </w:pPr>
    </w:p>
    <w:p w14:paraId="244C3A49" w14:textId="77777777" w:rsidR="00C6554A" w:rsidRDefault="00C6554A" w:rsidP="00C6554A">
      <w:pPr>
        <w:pStyle w:val="ContactInfo"/>
      </w:pPr>
      <w:r>
        <w:br w:type="page"/>
      </w:r>
    </w:p>
    <w:p w14:paraId="1B64D398" w14:textId="77777777" w:rsidR="00F61EC0" w:rsidRPr="00F61EC0" w:rsidRDefault="00F61EC0" w:rsidP="00F61EC0">
      <w:pPr>
        <w:rPr>
          <w:b/>
          <w:bCs/>
          <w:color w:val="00566E" w:themeColor="accent4" w:themeShade="80"/>
          <w:sz w:val="28"/>
          <w:szCs w:val="28"/>
        </w:rPr>
      </w:pPr>
      <w:r w:rsidRPr="00F61EC0">
        <w:rPr>
          <w:b/>
          <w:bCs/>
          <w:color w:val="00566E" w:themeColor="accent4" w:themeShade="80"/>
          <w:sz w:val="28"/>
          <w:szCs w:val="28"/>
        </w:rPr>
        <w:lastRenderedPageBreak/>
        <w:t>Project Description:</w:t>
      </w:r>
    </w:p>
    <w:p w14:paraId="0616363B" w14:textId="77777777" w:rsidR="00F61EC0" w:rsidRPr="00F61EC0" w:rsidRDefault="00F61EC0" w:rsidP="00F61EC0">
      <w:r w:rsidRPr="00F61EC0">
        <w:t>We developed an interactive online quiz platform designed to engage users by offering quizzes on various topics. The platform allows users to take quizzes, track their scores, and view detailed performance history over time. Admins have the ability to create and manage quizzes, set specific time limits, and access participant results for effective analysis. The platform is built with a robust backend using MySQL to store quiz data, user profiles, and scores. PHP and Laravel are utilized for managing quiz logic and user handling, while the frontend leverages HTML, CSS, and JavaScript to ensure smooth interactivity.</w:t>
      </w:r>
    </w:p>
    <w:p w14:paraId="1D2B17E7" w14:textId="77777777" w:rsidR="00F61EC0" w:rsidRPr="00F61EC0" w:rsidRDefault="00F61EC0" w:rsidP="00F61EC0">
      <w:pPr>
        <w:rPr>
          <w:b/>
          <w:bCs/>
          <w:color w:val="00566E" w:themeColor="accent4" w:themeShade="80"/>
          <w:sz w:val="28"/>
          <w:szCs w:val="28"/>
        </w:rPr>
      </w:pPr>
      <w:r w:rsidRPr="00F61EC0">
        <w:rPr>
          <w:b/>
          <w:bCs/>
          <w:color w:val="00566E" w:themeColor="accent4" w:themeShade="80"/>
          <w:sz w:val="28"/>
          <w:szCs w:val="28"/>
        </w:rPr>
        <w:t>Project Goals:</w:t>
      </w:r>
    </w:p>
    <w:p w14:paraId="1940C1AD" w14:textId="77777777" w:rsidR="00F61EC0" w:rsidRPr="00F61EC0" w:rsidRDefault="00F61EC0" w:rsidP="00F61EC0">
      <w:pPr>
        <w:numPr>
          <w:ilvl w:val="0"/>
          <w:numId w:val="16"/>
        </w:numPr>
      </w:pPr>
      <w:r w:rsidRPr="00F61EC0">
        <w:t>To provide a user-friendly platform for quiz-takers to assess their knowledge across diverse subjects.</w:t>
      </w:r>
    </w:p>
    <w:p w14:paraId="6452CBA2" w14:textId="77777777" w:rsidR="00F61EC0" w:rsidRPr="00F61EC0" w:rsidRDefault="00F61EC0" w:rsidP="00F61EC0">
      <w:pPr>
        <w:numPr>
          <w:ilvl w:val="0"/>
          <w:numId w:val="16"/>
        </w:numPr>
      </w:pPr>
      <w:r w:rsidRPr="00F61EC0">
        <w:t>To offer a streamlined admin interface where quizzes can be created, edited, and managed efficiently.</w:t>
      </w:r>
    </w:p>
    <w:p w14:paraId="575AF21F" w14:textId="77777777" w:rsidR="00F61EC0" w:rsidRPr="00F61EC0" w:rsidRDefault="00F61EC0" w:rsidP="00F61EC0">
      <w:pPr>
        <w:numPr>
          <w:ilvl w:val="0"/>
          <w:numId w:val="16"/>
        </w:numPr>
      </w:pPr>
      <w:r w:rsidRPr="00F61EC0">
        <w:t>To ensure data integrity, with comprehensive tracking of user performance and results.</w:t>
      </w:r>
    </w:p>
    <w:p w14:paraId="57077B28" w14:textId="77777777" w:rsidR="00F61EC0" w:rsidRPr="00F61EC0" w:rsidRDefault="00F61EC0" w:rsidP="00F61EC0">
      <w:pPr>
        <w:numPr>
          <w:ilvl w:val="0"/>
          <w:numId w:val="16"/>
        </w:numPr>
      </w:pPr>
      <w:r w:rsidRPr="00F61EC0">
        <w:t>To foster an engaging and educational experience through real-time feedback and performance monitoring.</w:t>
      </w:r>
    </w:p>
    <w:p w14:paraId="550C9CF3" w14:textId="77777777" w:rsidR="00F61EC0" w:rsidRPr="00F61EC0" w:rsidRDefault="00F61EC0" w:rsidP="00F61EC0">
      <w:pPr>
        <w:rPr>
          <w:b/>
          <w:bCs/>
          <w:color w:val="00566E" w:themeColor="accent4" w:themeShade="80"/>
          <w:sz w:val="28"/>
          <w:szCs w:val="28"/>
        </w:rPr>
      </w:pPr>
      <w:r w:rsidRPr="00F61EC0">
        <w:rPr>
          <w:b/>
          <w:bCs/>
          <w:color w:val="00566E" w:themeColor="accent4" w:themeShade="80"/>
          <w:sz w:val="28"/>
          <w:szCs w:val="28"/>
        </w:rPr>
        <w:t>Users:</w:t>
      </w:r>
    </w:p>
    <w:p w14:paraId="5FEDF3F0" w14:textId="77777777" w:rsidR="00F61EC0" w:rsidRPr="00F61EC0" w:rsidRDefault="00F61EC0" w:rsidP="00F61EC0">
      <w:pPr>
        <w:numPr>
          <w:ilvl w:val="0"/>
          <w:numId w:val="17"/>
        </w:numPr>
      </w:pPr>
      <w:r w:rsidRPr="00F61EC0">
        <w:rPr>
          <w:b/>
          <w:bCs/>
        </w:rPr>
        <w:t>General Users</w:t>
      </w:r>
      <w:r w:rsidRPr="00F61EC0">
        <w:t>: Individuals interested in taking quizzes, tracking their scores, and viewing their performance history over time.</w:t>
      </w:r>
    </w:p>
    <w:p w14:paraId="46B419F9" w14:textId="77777777" w:rsidR="00F61EC0" w:rsidRPr="00F61EC0" w:rsidRDefault="00F61EC0" w:rsidP="00F61EC0">
      <w:pPr>
        <w:numPr>
          <w:ilvl w:val="0"/>
          <w:numId w:val="17"/>
        </w:numPr>
      </w:pPr>
      <w:r w:rsidRPr="00F61EC0">
        <w:rPr>
          <w:b/>
          <w:bCs/>
        </w:rPr>
        <w:t>Admins</w:t>
      </w:r>
      <w:r w:rsidRPr="00F61EC0">
        <w:t>: Users responsible for managing the platform by creating quizzes, setting time limits, and monitoring quiz results.</w:t>
      </w:r>
    </w:p>
    <w:p w14:paraId="065552DB" w14:textId="77777777" w:rsidR="00F61EC0" w:rsidRPr="00F61EC0" w:rsidRDefault="00F61EC0" w:rsidP="00F61EC0">
      <w:pPr>
        <w:rPr>
          <w:b/>
          <w:bCs/>
          <w:color w:val="00566E" w:themeColor="accent4" w:themeShade="80"/>
          <w:sz w:val="28"/>
          <w:szCs w:val="28"/>
        </w:rPr>
      </w:pPr>
      <w:r w:rsidRPr="00F61EC0">
        <w:rPr>
          <w:b/>
          <w:bCs/>
          <w:color w:val="00566E" w:themeColor="accent4" w:themeShade="80"/>
          <w:sz w:val="28"/>
          <w:szCs w:val="28"/>
        </w:rPr>
        <w:t>Stakeholders:</w:t>
      </w:r>
    </w:p>
    <w:p w14:paraId="12585688" w14:textId="77777777" w:rsidR="00F61EC0" w:rsidRPr="00F61EC0" w:rsidRDefault="00F61EC0" w:rsidP="00F61EC0">
      <w:pPr>
        <w:numPr>
          <w:ilvl w:val="0"/>
          <w:numId w:val="18"/>
        </w:numPr>
      </w:pPr>
      <w:r w:rsidRPr="00F61EC0">
        <w:rPr>
          <w:b/>
          <w:bCs/>
        </w:rPr>
        <w:t>Admin Stakeholders</w:t>
      </w:r>
      <w:r w:rsidRPr="00F61EC0">
        <w:t>: Educators, trainers, or content creators who need a system to develop and manage quizzes for participants.</w:t>
      </w:r>
    </w:p>
    <w:p w14:paraId="61FC5102" w14:textId="77777777" w:rsidR="00F61EC0" w:rsidRPr="00F61EC0" w:rsidRDefault="00F61EC0" w:rsidP="00F61EC0">
      <w:pPr>
        <w:numPr>
          <w:ilvl w:val="0"/>
          <w:numId w:val="18"/>
        </w:numPr>
      </w:pPr>
      <w:r w:rsidRPr="00F61EC0">
        <w:rPr>
          <w:b/>
          <w:bCs/>
        </w:rPr>
        <w:t>Participants/Users</w:t>
      </w:r>
      <w:r w:rsidRPr="00F61EC0">
        <w:t>: Learners or quiz enthusiasts who benefit from taking quizzes and tracking their results for self-assessment.</w:t>
      </w:r>
    </w:p>
    <w:p w14:paraId="27BC9D02" w14:textId="77777777" w:rsidR="00F61EC0" w:rsidRPr="00F61EC0" w:rsidRDefault="00F61EC0" w:rsidP="00F61EC0">
      <w:pPr>
        <w:numPr>
          <w:ilvl w:val="0"/>
          <w:numId w:val="18"/>
        </w:numPr>
      </w:pPr>
      <w:r w:rsidRPr="00F61EC0">
        <w:rPr>
          <w:b/>
          <w:bCs/>
        </w:rPr>
        <w:t>Platform Developers</w:t>
      </w:r>
      <w:r w:rsidRPr="00F61EC0">
        <w:t>: The development team responsible for maintaining and upgrading the platform for optimal user experience.</w:t>
      </w:r>
    </w:p>
    <w:p w14:paraId="09E0230E" w14:textId="77777777" w:rsidR="001D11BE" w:rsidRDefault="001D11BE"/>
    <w:p w14:paraId="76AD94F1" w14:textId="77777777" w:rsidR="001D11BE" w:rsidRPr="00F61EC0" w:rsidRDefault="001D11BE" w:rsidP="001D11BE">
      <w:pPr>
        <w:jc w:val="center"/>
        <w:rPr>
          <w:b/>
          <w:bCs/>
          <w:color w:val="00566E" w:themeColor="accent4" w:themeShade="80"/>
          <w:sz w:val="28"/>
          <w:szCs w:val="28"/>
          <w:u w:val="single"/>
        </w:rPr>
      </w:pPr>
      <w:r>
        <w:rPr>
          <w:b/>
          <w:bCs/>
          <w:color w:val="00566E" w:themeColor="accent4" w:themeShade="80"/>
          <w:sz w:val="28"/>
          <w:szCs w:val="28"/>
          <w:u w:val="single"/>
        </w:rPr>
        <w:lastRenderedPageBreak/>
        <w:t>User view</w:t>
      </w:r>
    </w:p>
    <w:p w14:paraId="7C37DEFA" w14:textId="77777777" w:rsidR="00F61EC0" w:rsidRDefault="00F61EC0" w:rsidP="00F61EC0">
      <w:pPr>
        <w:jc w:val="center"/>
        <w:rPr>
          <w:color w:val="00566E" w:themeColor="accent4" w:themeShade="80"/>
          <w:sz w:val="28"/>
          <w:szCs w:val="28"/>
        </w:rPr>
      </w:pPr>
      <w:r>
        <w:rPr>
          <w:color w:val="00566E" w:themeColor="accent4" w:themeShade="80"/>
          <w:sz w:val="28"/>
          <w:szCs w:val="28"/>
        </w:rPr>
        <w:t>Landing page</w:t>
      </w:r>
    </w:p>
    <w:p w14:paraId="06721FB9" w14:textId="77777777" w:rsidR="00F61EC0" w:rsidRDefault="00F61EC0" w:rsidP="00F61EC0">
      <w:pPr>
        <w:keepNext/>
      </w:pPr>
      <w:r>
        <w:rPr>
          <w:noProof/>
          <w:color w:val="00566E" w:themeColor="accent4" w:themeShade="80"/>
          <w:sz w:val="28"/>
          <w:szCs w:val="28"/>
        </w:rPr>
        <w:drawing>
          <wp:inline distT="0" distB="0" distL="0" distR="0" wp14:anchorId="2923E4FD" wp14:editId="61147E46">
            <wp:extent cx="5478780" cy="2598420"/>
            <wp:effectExtent l="0" t="0" r="7620" b="0"/>
            <wp:docPr id="1404735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78780" cy="2598420"/>
                    </a:xfrm>
                    <a:prstGeom prst="rect">
                      <a:avLst/>
                    </a:prstGeom>
                    <a:noFill/>
                    <a:ln>
                      <a:noFill/>
                    </a:ln>
                  </pic:spPr>
                </pic:pic>
              </a:graphicData>
            </a:graphic>
          </wp:inline>
        </w:drawing>
      </w:r>
    </w:p>
    <w:p w14:paraId="6337BC45" w14:textId="3EC4DB30" w:rsidR="00F61EC0" w:rsidRDefault="00F61EC0" w:rsidP="00F61EC0">
      <w:pPr>
        <w:pStyle w:val="Caption"/>
        <w:jc w:val="center"/>
      </w:pPr>
      <w:r>
        <w:t xml:space="preserve">Figure </w:t>
      </w:r>
      <w:fldSimple w:instr=" SEQ Figure \* ARABIC ">
        <w:r w:rsidR="006C64D8">
          <w:rPr>
            <w:noProof/>
          </w:rPr>
          <w:t>1</w:t>
        </w:r>
      </w:fldSimple>
      <w:r>
        <w:t>: Landing page</w:t>
      </w:r>
    </w:p>
    <w:p w14:paraId="6C3E8884" w14:textId="77777777" w:rsidR="00235A1B" w:rsidRDefault="00F61EC0" w:rsidP="00235A1B">
      <w:r>
        <w:t xml:space="preserve">In </w:t>
      </w:r>
      <w:r w:rsidR="00235A1B">
        <w:t>Figure 1: Landing page</w:t>
      </w:r>
      <w:r>
        <w:t xml:space="preserve">, </w:t>
      </w:r>
      <w:r w:rsidR="00235A1B">
        <w:t xml:space="preserve">user has options: </w:t>
      </w:r>
    </w:p>
    <w:p w14:paraId="36082DE9" w14:textId="77777777" w:rsidR="00235A1B" w:rsidRDefault="00235A1B" w:rsidP="00235A1B">
      <w:pPr>
        <w:pStyle w:val="ListParagraph"/>
        <w:numPr>
          <w:ilvl w:val="0"/>
          <w:numId w:val="19"/>
        </w:numPr>
      </w:pPr>
      <w:r>
        <w:t>Register for a new user</w:t>
      </w:r>
    </w:p>
    <w:p w14:paraId="72D60428" w14:textId="77777777" w:rsidR="00F61EC0" w:rsidRDefault="00235A1B" w:rsidP="00235A1B">
      <w:pPr>
        <w:pStyle w:val="ListParagraph"/>
        <w:numPr>
          <w:ilvl w:val="0"/>
          <w:numId w:val="19"/>
        </w:numPr>
      </w:pPr>
      <w:r>
        <w:t>Login for registered user</w:t>
      </w:r>
    </w:p>
    <w:p w14:paraId="176A5B6F" w14:textId="77777777" w:rsidR="00235A1B" w:rsidRDefault="00235A1B" w:rsidP="00235A1B">
      <w:r>
        <w:t xml:space="preserve">Also, </w:t>
      </w:r>
      <w:r w:rsidR="006C64D8">
        <w:t>not registered user</w:t>
      </w:r>
      <w:r>
        <w:t xml:space="preserve"> can view topics or search for topics in the website from the dropdown menu or down in the landing page user can view the following Figure 2: Quizzes in topics:</w:t>
      </w:r>
    </w:p>
    <w:p w14:paraId="66427030" w14:textId="77777777" w:rsidR="00235A1B" w:rsidRDefault="00235A1B" w:rsidP="00235A1B">
      <w:pPr>
        <w:keepNext/>
      </w:pPr>
      <w:r>
        <w:rPr>
          <w:noProof/>
        </w:rPr>
        <w:drawing>
          <wp:inline distT="0" distB="0" distL="0" distR="0" wp14:anchorId="6A3D1E64" wp14:editId="0389B91E">
            <wp:extent cx="5486400" cy="2305050"/>
            <wp:effectExtent l="0" t="0" r="0" b="0"/>
            <wp:docPr id="838795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2305050"/>
                    </a:xfrm>
                    <a:prstGeom prst="rect">
                      <a:avLst/>
                    </a:prstGeom>
                    <a:noFill/>
                    <a:ln>
                      <a:noFill/>
                    </a:ln>
                  </pic:spPr>
                </pic:pic>
              </a:graphicData>
            </a:graphic>
          </wp:inline>
        </w:drawing>
      </w:r>
    </w:p>
    <w:p w14:paraId="1DD6CA7D" w14:textId="1C6B5926" w:rsidR="00235A1B" w:rsidRDefault="00235A1B" w:rsidP="00235A1B">
      <w:pPr>
        <w:pStyle w:val="Caption"/>
        <w:jc w:val="center"/>
      </w:pPr>
      <w:r>
        <w:t xml:space="preserve">Figure </w:t>
      </w:r>
      <w:fldSimple w:instr=" SEQ Figure \* ARABIC ">
        <w:r w:rsidR="006C64D8">
          <w:rPr>
            <w:noProof/>
          </w:rPr>
          <w:t>2</w:t>
        </w:r>
      </w:fldSimple>
      <w:r>
        <w:t>: Quizzes in topics</w:t>
      </w:r>
    </w:p>
    <w:p w14:paraId="5422EA36" w14:textId="77777777" w:rsidR="00235A1B" w:rsidRPr="00235A1B" w:rsidRDefault="00235A1B" w:rsidP="00235A1B">
      <w:pPr>
        <w:pStyle w:val="Caption"/>
        <w:jc w:val="center"/>
      </w:pPr>
      <w:r w:rsidRPr="00235A1B">
        <w:rPr>
          <w:color w:val="00566E" w:themeColor="accent4" w:themeShade="80"/>
          <w:sz w:val="28"/>
          <w:szCs w:val="28"/>
        </w:rPr>
        <w:lastRenderedPageBreak/>
        <w:t>Register page</w:t>
      </w:r>
    </w:p>
    <w:p w14:paraId="5A7FFA6C" w14:textId="77777777" w:rsidR="00235A1B" w:rsidRDefault="00235A1B" w:rsidP="00235A1B">
      <w:pPr>
        <w:keepNext/>
      </w:pPr>
      <w:r>
        <w:rPr>
          <w:noProof/>
        </w:rPr>
        <w:drawing>
          <wp:inline distT="0" distB="0" distL="0" distR="0" wp14:anchorId="0407AD6A" wp14:editId="359468FE">
            <wp:extent cx="5486400" cy="2556510"/>
            <wp:effectExtent l="0" t="0" r="0" b="0"/>
            <wp:docPr id="20246819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2556510"/>
                    </a:xfrm>
                    <a:prstGeom prst="rect">
                      <a:avLst/>
                    </a:prstGeom>
                    <a:noFill/>
                    <a:ln>
                      <a:noFill/>
                    </a:ln>
                  </pic:spPr>
                </pic:pic>
              </a:graphicData>
            </a:graphic>
          </wp:inline>
        </w:drawing>
      </w:r>
    </w:p>
    <w:p w14:paraId="7AB6F525" w14:textId="69A4FAA3" w:rsidR="00E05409" w:rsidRPr="00E05409" w:rsidRDefault="00235A1B" w:rsidP="00E05409">
      <w:pPr>
        <w:pStyle w:val="Caption"/>
        <w:jc w:val="center"/>
      </w:pPr>
      <w:r>
        <w:t xml:space="preserve">Figure </w:t>
      </w:r>
      <w:fldSimple w:instr=" SEQ Figure \* ARABIC ">
        <w:r w:rsidR="006C64D8">
          <w:rPr>
            <w:noProof/>
          </w:rPr>
          <w:t>3</w:t>
        </w:r>
      </w:fldSimple>
      <w:r>
        <w:t>: Register new user</w:t>
      </w:r>
    </w:p>
    <w:p w14:paraId="57E78C91" w14:textId="77777777" w:rsidR="00235A1B" w:rsidRDefault="00235A1B" w:rsidP="00E05409">
      <w:pPr>
        <w:jc w:val="center"/>
      </w:pPr>
      <w:r>
        <w:t>User can register as a new user, and fill these inputs, to be registered. Or if he already has an account, he can go to it.</w:t>
      </w:r>
    </w:p>
    <w:p w14:paraId="690887E4" w14:textId="77777777" w:rsidR="00235A1B" w:rsidRDefault="00235A1B" w:rsidP="00235A1B">
      <w:r>
        <w:t xml:space="preserve">Inputs have required </w:t>
      </w:r>
      <w:proofErr w:type="gramStart"/>
      <w:r>
        <w:t>validation,</w:t>
      </w:r>
      <w:proofErr w:type="gramEnd"/>
      <w:r>
        <w:t xml:space="preserve"> each input has its own validation in order to make user has a secured experience in the website.</w:t>
      </w:r>
    </w:p>
    <w:p w14:paraId="07522147" w14:textId="77777777" w:rsidR="00E05409" w:rsidRDefault="00E05409" w:rsidP="00235A1B"/>
    <w:p w14:paraId="74D36666" w14:textId="77777777" w:rsidR="00235A1B" w:rsidRDefault="00E05409" w:rsidP="00E05409">
      <w:pPr>
        <w:jc w:val="center"/>
        <w:rPr>
          <w:color w:val="00566E" w:themeColor="accent4" w:themeShade="80"/>
          <w:sz w:val="28"/>
          <w:szCs w:val="28"/>
        </w:rPr>
      </w:pPr>
      <w:r w:rsidRPr="00E05409">
        <w:rPr>
          <w:color w:val="00566E" w:themeColor="accent4" w:themeShade="80"/>
          <w:sz w:val="28"/>
          <w:szCs w:val="28"/>
        </w:rPr>
        <w:t xml:space="preserve">Landing page </w:t>
      </w:r>
      <w:r>
        <w:rPr>
          <w:color w:val="00566E" w:themeColor="accent4" w:themeShade="80"/>
          <w:sz w:val="28"/>
          <w:szCs w:val="28"/>
        </w:rPr>
        <w:t>– Registered user</w:t>
      </w:r>
    </w:p>
    <w:p w14:paraId="6D0C4D70" w14:textId="77777777" w:rsidR="00E05409" w:rsidRDefault="00E05409" w:rsidP="00E05409">
      <w:pPr>
        <w:keepNext/>
      </w:pPr>
      <w:r>
        <w:rPr>
          <w:noProof/>
        </w:rPr>
        <mc:AlternateContent>
          <mc:Choice Requires="wpi">
            <w:drawing>
              <wp:anchor distT="0" distB="0" distL="114300" distR="114300" simplePos="0" relativeHeight="251660288" behindDoc="0" locked="0" layoutInCell="1" allowOverlap="1" wp14:anchorId="198C9591" wp14:editId="4152A57B">
                <wp:simplePos x="0" y="0"/>
                <wp:positionH relativeFrom="column">
                  <wp:posOffset>741180</wp:posOffset>
                </wp:positionH>
                <wp:positionV relativeFrom="paragraph">
                  <wp:posOffset>45660</wp:posOffset>
                </wp:positionV>
                <wp:extent cx="645840" cy="205920"/>
                <wp:effectExtent l="57150" t="57150" r="0" b="41910"/>
                <wp:wrapNone/>
                <wp:docPr id="1871184440" name="Ink 9"/>
                <wp:cNvGraphicFramePr/>
                <a:graphic xmlns:a="http://schemas.openxmlformats.org/drawingml/2006/main">
                  <a:graphicData uri="http://schemas.microsoft.com/office/word/2010/wordprocessingInk">
                    <w14:contentPart bwMode="auto" r:id="rId11">
                      <w14:nvContentPartPr>
                        <w14:cNvContentPartPr/>
                      </w14:nvContentPartPr>
                      <w14:xfrm>
                        <a:off x="0" y="0"/>
                        <a:ext cx="645840" cy="205920"/>
                      </w14:xfrm>
                    </w14:contentPart>
                  </a:graphicData>
                </a:graphic>
              </wp:anchor>
            </w:drawing>
          </mc:Choice>
          <mc:Fallback>
            <w:pict>
              <v:shapetype w14:anchorId="2387CF5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57.65pt;margin-top:2.9pt;width:52.25pt;height:17.6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">
                <v:imagedata r:id="rId12" o:title=""/>
              </v:shape>
            </w:pict>
          </mc:Fallback>
        </mc:AlternateContent>
      </w:r>
      <w:r>
        <w:rPr>
          <w:noProof/>
        </w:rPr>
        <mc:AlternateContent>
          <mc:Choice Requires="wpi">
            <w:drawing>
              <wp:anchor distT="0" distB="0" distL="114300" distR="114300" simplePos="0" relativeHeight="251659264" behindDoc="0" locked="0" layoutInCell="1" allowOverlap="1" wp14:anchorId="1AA3364E" wp14:editId="026700EB">
                <wp:simplePos x="0" y="0"/>
                <wp:positionH relativeFrom="column">
                  <wp:posOffset>953940</wp:posOffset>
                </wp:positionH>
                <wp:positionV relativeFrom="paragraph">
                  <wp:posOffset>44580</wp:posOffset>
                </wp:positionV>
                <wp:extent cx="308160" cy="145440"/>
                <wp:effectExtent l="57150" t="57150" r="34925" b="45085"/>
                <wp:wrapNone/>
                <wp:docPr id="2034214973" name="Ink 8"/>
                <wp:cNvGraphicFramePr/>
                <a:graphic xmlns:a="http://schemas.openxmlformats.org/drawingml/2006/main">
                  <a:graphicData uri="http://schemas.microsoft.com/office/word/2010/wordprocessingInk">
                    <w14:contentPart bwMode="auto" r:id="rId13">
                      <w14:nvContentPartPr>
                        <w14:cNvContentPartPr/>
                      </w14:nvContentPartPr>
                      <w14:xfrm>
                        <a:off x="0" y="0"/>
                        <a:ext cx="308160" cy="145440"/>
                      </w14:xfrm>
                    </w14:contentPart>
                  </a:graphicData>
                </a:graphic>
              </wp:anchor>
            </w:drawing>
          </mc:Choice>
          <mc:Fallback>
            <w:pict>
              <v:shape w14:anchorId="7FDC087E" id="Ink 8" o:spid="_x0000_s1026" type="#_x0000_t75" style="position:absolute;margin-left:74.4pt;margin-top:2.8pt;width:25.65pt;height:12.8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">
                <v:imagedata r:id="rId14" o:title=""/>
              </v:shape>
            </w:pict>
          </mc:Fallback>
        </mc:AlternateContent>
      </w:r>
      <w:r>
        <w:rPr>
          <w:noProof/>
        </w:rPr>
        <w:drawing>
          <wp:inline distT="0" distB="0" distL="0" distR="0" wp14:anchorId="449ADBC9" wp14:editId="03EE9281">
            <wp:extent cx="5486400" cy="2574290"/>
            <wp:effectExtent l="0" t="0" r="0" b="0"/>
            <wp:docPr id="11843727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2574290"/>
                    </a:xfrm>
                    <a:prstGeom prst="rect">
                      <a:avLst/>
                    </a:prstGeom>
                    <a:noFill/>
                    <a:ln>
                      <a:noFill/>
                    </a:ln>
                  </pic:spPr>
                </pic:pic>
              </a:graphicData>
            </a:graphic>
          </wp:inline>
        </w:drawing>
      </w:r>
    </w:p>
    <w:p w14:paraId="0C03C198" w14:textId="2D288180" w:rsidR="00E05409" w:rsidRDefault="00E05409" w:rsidP="00E05409">
      <w:pPr>
        <w:pStyle w:val="Caption"/>
        <w:jc w:val="center"/>
      </w:pPr>
      <w:r>
        <w:t xml:space="preserve">Figure </w:t>
      </w:r>
      <w:fldSimple w:instr=" SEQ Figure \* ARABIC ">
        <w:r w:rsidR="006C64D8">
          <w:rPr>
            <w:noProof/>
          </w:rPr>
          <w:t>4</w:t>
        </w:r>
      </w:fldSimple>
      <w:r>
        <w:t>: Landing page - Registered use</w:t>
      </w:r>
    </w:p>
    <w:p w14:paraId="07269A19" w14:textId="77777777" w:rsidR="00235A1B" w:rsidRPr="00235A1B" w:rsidRDefault="00235A1B" w:rsidP="00235A1B">
      <w:pPr>
        <w:jc w:val="center"/>
        <w:rPr>
          <w:color w:val="00566E" w:themeColor="accent4" w:themeShade="80"/>
          <w:sz w:val="28"/>
          <w:szCs w:val="28"/>
        </w:rPr>
      </w:pPr>
      <w:r w:rsidRPr="00235A1B">
        <w:rPr>
          <w:color w:val="00566E" w:themeColor="accent4" w:themeShade="80"/>
          <w:sz w:val="28"/>
          <w:szCs w:val="28"/>
        </w:rPr>
        <w:lastRenderedPageBreak/>
        <w:t>Profile page</w:t>
      </w:r>
    </w:p>
    <w:p w14:paraId="6EF25532" w14:textId="77777777" w:rsidR="00E05409" w:rsidRDefault="00235A1B" w:rsidP="00E05409">
      <w:pPr>
        <w:keepNext/>
        <w:jc w:val="center"/>
      </w:pPr>
      <w:r>
        <w:rPr>
          <w:noProof/>
        </w:rPr>
        <w:drawing>
          <wp:inline distT="0" distB="0" distL="0" distR="0" wp14:anchorId="7277193B" wp14:editId="5E0FD961">
            <wp:extent cx="5486400" cy="2498725"/>
            <wp:effectExtent l="0" t="0" r="0" b="0"/>
            <wp:docPr id="21221124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2498725"/>
                    </a:xfrm>
                    <a:prstGeom prst="rect">
                      <a:avLst/>
                    </a:prstGeom>
                    <a:noFill/>
                    <a:ln>
                      <a:noFill/>
                    </a:ln>
                  </pic:spPr>
                </pic:pic>
              </a:graphicData>
            </a:graphic>
          </wp:inline>
        </w:drawing>
      </w:r>
    </w:p>
    <w:p w14:paraId="61BB4E22" w14:textId="77777777" w:rsidR="00E05409" w:rsidRPr="00E05409" w:rsidRDefault="00E05409" w:rsidP="00E05409">
      <w:pPr>
        <w:pStyle w:val="Caption"/>
        <w:jc w:val="center"/>
      </w:pPr>
      <w:r>
        <w:t>Figure 5: User profile</w:t>
      </w:r>
    </w:p>
    <w:p w14:paraId="69B148A3" w14:textId="77777777" w:rsidR="00E05409" w:rsidRDefault="00E05409" w:rsidP="00E05409">
      <w:pPr>
        <w:jc w:val="center"/>
      </w:pPr>
      <w:r>
        <w:t>User can edit, delete, logout and display his own quizzes from this page.</w:t>
      </w:r>
    </w:p>
    <w:p w14:paraId="513C90B2" w14:textId="77777777" w:rsidR="003C1C60" w:rsidRDefault="003C1C60" w:rsidP="00E05409">
      <w:pPr>
        <w:jc w:val="center"/>
      </w:pPr>
    </w:p>
    <w:p w14:paraId="1B87E3B1" w14:textId="77777777" w:rsidR="00E05409" w:rsidRDefault="003C1C60" w:rsidP="00E05409">
      <w:pPr>
        <w:jc w:val="center"/>
        <w:rPr>
          <w:color w:val="00566E" w:themeColor="accent4" w:themeShade="80"/>
          <w:sz w:val="28"/>
          <w:szCs w:val="28"/>
        </w:rPr>
      </w:pPr>
      <w:r>
        <w:rPr>
          <w:noProof/>
          <w:color w:val="00ADDC" w:themeColor="accent4"/>
          <w:sz w:val="28"/>
          <w:szCs w:val="28"/>
        </w:rPr>
        <mc:AlternateContent>
          <mc:Choice Requires="wpi">
            <w:drawing>
              <wp:anchor distT="0" distB="0" distL="114300" distR="114300" simplePos="0" relativeHeight="251661312" behindDoc="0" locked="0" layoutInCell="1" allowOverlap="1" wp14:anchorId="21133C47" wp14:editId="79FC21B1">
                <wp:simplePos x="0" y="0"/>
                <wp:positionH relativeFrom="column">
                  <wp:posOffset>-3634980</wp:posOffset>
                </wp:positionH>
                <wp:positionV relativeFrom="paragraph">
                  <wp:posOffset>568085</wp:posOffset>
                </wp:positionV>
                <wp:extent cx="360" cy="360"/>
                <wp:effectExtent l="57150" t="57150" r="57150" b="57150"/>
                <wp:wrapNone/>
                <wp:docPr id="228479692" name="Ink 12"/>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00FF288E" id="Ink 12" o:spid="_x0000_s1026" type="#_x0000_t75" style="position:absolute;margin-left:-286.9pt;margin-top:44.0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">
                <v:imagedata r:id="rId18" o:title=""/>
              </v:shape>
            </w:pict>
          </mc:Fallback>
        </mc:AlternateContent>
      </w:r>
      <w:r w:rsidR="00E05409" w:rsidRPr="003C1C60">
        <w:rPr>
          <w:color w:val="00566E" w:themeColor="accent4" w:themeShade="80"/>
          <w:sz w:val="28"/>
          <w:szCs w:val="28"/>
        </w:rPr>
        <w:t xml:space="preserve">Quiz </w:t>
      </w:r>
      <w:r>
        <w:rPr>
          <w:color w:val="00566E" w:themeColor="accent4" w:themeShade="80"/>
          <w:sz w:val="28"/>
          <w:szCs w:val="28"/>
        </w:rPr>
        <w:t>–</w:t>
      </w:r>
      <w:r w:rsidR="00E05409" w:rsidRPr="003C1C60">
        <w:rPr>
          <w:color w:val="00566E" w:themeColor="accent4" w:themeShade="80"/>
          <w:sz w:val="28"/>
          <w:szCs w:val="28"/>
        </w:rPr>
        <w:t xml:space="preserve"> user</w:t>
      </w:r>
    </w:p>
    <w:p w14:paraId="4736CDC6" w14:textId="77777777" w:rsidR="003C1C60" w:rsidRDefault="003C1C60" w:rsidP="003C1C60">
      <w:pPr>
        <w:keepNext/>
        <w:jc w:val="center"/>
      </w:pPr>
      <w:r>
        <w:rPr>
          <w:noProof/>
        </w:rPr>
        <mc:AlternateContent>
          <mc:Choice Requires="wpi">
            <w:drawing>
              <wp:anchor distT="0" distB="0" distL="114300" distR="114300" simplePos="0" relativeHeight="251663360" behindDoc="0" locked="0" layoutInCell="1" allowOverlap="1" wp14:anchorId="58A58274" wp14:editId="608A7F6B">
                <wp:simplePos x="0" y="0"/>
                <wp:positionH relativeFrom="column">
                  <wp:posOffset>1020900</wp:posOffset>
                </wp:positionH>
                <wp:positionV relativeFrom="paragraph">
                  <wp:posOffset>27005</wp:posOffset>
                </wp:positionV>
                <wp:extent cx="146880" cy="31320"/>
                <wp:effectExtent l="133350" t="133350" r="62865" b="140335"/>
                <wp:wrapNone/>
                <wp:docPr id="1758175123" name="Ink 15"/>
                <wp:cNvGraphicFramePr/>
                <a:graphic xmlns:a="http://schemas.openxmlformats.org/drawingml/2006/main">
                  <a:graphicData uri="http://schemas.microsoft.com/office/word/2010/wordprocessingInk">
                    <w14:contentPart bwMode="auto" r:id="rId19">
                      <w14:nvContentPartPr>
                        <w14:cNvContentPartPr/>
                      </w14:nvContentPartPr>
                      <w14:xfrm>
                        <a:off x="0" y="0"/>
                        <a:ext cx="146880" cy="31320"/>
                      </w14:xfrm>
                    </w14:contentPart>
                  </a:graphicData>
                </a:graphic>
              </wp:anchor>
            </w:drawing>
          </mc:Choice>
          <mc:Fallback>
            <w:pict>
              <v:shape w14:anchorId="21F5500D" id="Ink 15" o:spid="_x0000_s1026" type="#_x0000_t75" style="position:absolute;margin-left:75.45pt;margin-top:-2.8pt;width:21.45pt;height:12.3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">
                <v:imagedata r:id="rId20" o:title=""/>
              </v:shape>
            </w:pict>
          </mc:Fallback>
        </mc:AlternateContent>
      </w:r>
      <w:r>
        <w:rPr>
          <w:noProof/>
        </w:rPr>
        <mc:AlternateContent>
          <mc:Choice Requires="wpi">
            <w:drawing>
              <wp:anchor distT="0" distB="0" distL="114300" distR="114300" simplePos="0" relativeHeight="251662336" behindDoc="0" locked="0" layoutInCell="1" allowOverlap="1" wp14:anchorId="3C471F90" wp14:editId="0F929C2D">
                <wp:simplePos x="0" y="0"/>
                <wp:positionH relativeFrom="column">
                  <wp:posOffset>966180</wp:posOffset>
                </wp:positionH>
                <wp:positionV relativeFrom="paragraph">
                  <wp:posOffset>68765</wp:posOffset>
                </wp:positionV>
                <wp:extent cx="222840" cy="133200"/>
                <wp:effectExtent l="57150" t="57150" r="25400" b="57785"/>
                <wp:wrapNone/>
                <wp:docPr id="1498991168" name="Ink 13"/>
                <wp:cNvGraphicFramePr/>
                <a:graphic xmlns:a="http://schemas.openxmlformats.org/drawingml/2006/main">
                  <a:graphicData uri="http://schemas.microsoft.com/office/word/2010/wordprocessingInk">
                    <w14:contentPart bwMode="auto" r:id="rId21">
                      <w14:nvContentPartPr>
                        <w14:cNvContentPartPr/>
                      </w14:nvContentPartPr>
                      <w14:xfrm>
                        <a:off x="0" y="0"/>
                        <a:ext cx="222840" cy="133200"/>
                      </w14:xfrm>
                    </w14:contentPart>
                  </a:graphicData>
                </a:graphic>
              </wp:anchor>
            </w:drawing>
          </mc:Choice>
          <mc:Fallback>
            <w:pict>
              <v:shape w14:anchorId="4CA3A4C1" id="Ink 13" o:spid="_x0000_s1026" type="#_x0000_t75" style="position:absolute;margin-left:75.4pt;margin-top:4.7pt;width:19pt;height:11.9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">
                <v:imagedata r:id="rId22" o:title=""/>
              </v:shape>
            </w:pict>
          </mc:Fallback>
        </mc:AlternateContent>
      </w:r>
      <w:r>
        <w:rPr>
          <w:noProof/>
        </w:rPr>
        <w:drawing>
          <wp:inline distT="0" distB="0" distL="0" distR="0" wp14:anchorId="067E1B0E" wp14:editId="2EE09E1C">
            <wp:extent cx="5486400" cy="2438400"/>
            <wp:effectExtent l="0" t="0" r="0" b="0"/>
            <wp:docPr id="4887472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2438400"/>
                    </a:xfrm>
                    <a:prstGeom prst="rect">
                      <a:avLst/>
                    </a:prstGeom>
                    <a:noFill/>
                    <a:ln>
                      <a:noFill/>
                    </a:ln>
                  </pic:spPr>
                </pic:pic>
              </a:graphicData>
            </a:graphic>
          </wp:inline>
        </w:drawing>
      </w:r>
    </w:p>
    <w:p w14:paraId="1C8101EB" w14:textId="77777777" w:rsidR="003C1C60" w:rsidRDefault="003C1C60" w:rsidP="003C1C60">
      <w:pPr>
        <w:pStyle w:val="Caption"/>
        <w:jc w:val="center"/>
      </w:pPr>
      <w:r>
        <w:t>Figure 6: Quiz – User</w:t>
      </w:r>
    </w:p>
    <w:p w14:paraId="1C3357CF" w14:textId="77777777" w:rsidR="003C1C60" w:rsidRDefault="003C1C60" w:rsidP="003C1C60">
      <w:r>
        <w:t>This page shows a quiz that the user chose to examine. It includes the timer, quiz title, quiz description and submit button.</w:t>
      </w:r>
    </w:p>
    <w:p w14:paraId="78BC65F4" w14:textId="77777777" w:rsidR="003C1C60" w:rsidRDefault="003C1C60" w:rsidP="003C1C60">
      <w:r>
        <w:t>If the timer is up and the user does not submit any answer, the quiz will be submitted with no answers.</w:t>
      </w:r>
    </w:p>
    <w:p w14:paraId="6EA045F6" w14:textId="77777777" w:rsidR="003C1C60" w:rsidRDefault="001D11BE" w:rsidP="001D11BE">
      <w:pPr>
        <w:jc w:val="center"/>
        <w:rPr>
          <w:color w:val="00566E" w:themeColor="accent4" w:themeShade="80"/>
          <w:sz w:val="28"/>
          <w:szCs w:val="28"/>
        </w:rPr>
      </w:pPr>
      <w:r w:rsidRPr="001D11BE">
        <w:rPr>
          <w:color w:val="00566E" w:themeColor="accent4" w:themeShade="80"/>
          <w:sz w:val="28"/>
          <w:szCs w:val="28"/>
        </w:rPr>
        <w:lastRenderedPageBreak/>
        <w:t>Retake quiz</w:t>
      </w:r>
    </w:p>
    <w:p w14:paraId="15A8E62E" w14:textId="77777777" w:rsidR="001D11BE" w:rsidRDefault="001D11BE" w:rsidP="001D11BE">
      <w:pPr>
        <w:keepNext/>
        <w:jc w:val="center"/>
      </w:pPr>
      <w:r>
        <w:rPr>
          <w:noProof/>
        </w:rPr>
        <mc:AlternateContent>
          <mc:Choice Requires="wpi">
            <w:drawing>
              <wp:anchor distT="0" distB="0" distL="114300" distR="114300" simplePos="0" relativeHeight="251664384" behindDoc="0" locked="0" layoutInCell="1" allowOverlap="1" wp14:anchorId="7A1E7096" wp14:editId="7CD21137">
                <wp:simplePos x="0" y="0"/>
                <wp:positionH relativeFrom="column">
                  <wp:posOffset>906060</wp:posOffset>
                </wp:positionH>
                <wp:positionV relativeFrom="paragraph">
                  <wp:posOffset>83760</wp:posOffset>
                </wp:positionV>
                <wp:extent cx="381600" cy="16200"/>
                <wp:effectExtent l="133350" t="133350" r="76200" b="136525"/>
                <wp:wrapNone/>
                <wp:docPr id="1802513866" name="Ink 17"/>
                <wp:cNvGraphicFramePr/>
                <a:graphic xmlns:a="http://schemas.openxmlformats.org/drawingml/2006/main">
                  <a:graphicData uri="http://schemas.microsoft.com/office/word/2010/wordprocessingInk">
                    <w14:contentPart bwMode="auto" r:id="rId24">
                      <w14:nvContentPartPr>
                        <w14:cNvContentPartPr/>
                      </w14:nvContentPartPr>
                      <w14:xfrm>
                        <a:off x="0" y="0"/>
                        <a:ext cx="381600" cy="16200"/>
                      </w14:xfrm>
                    </w14:contentPart>
                  </a:graphicData>
                </a:graphic>
              </wp:anchor>
            </w:drawing>
          </mc:Choice>
          <mc:Fallback>
            <w:pict>
              <v:shape w14:anchorId="64077A71" id="Ink 17" o:spid="_x0000_s1026" type="#_x0000_t75" style="position:absolute;margin-left:66.4pt;margin-top:1.65pt;width:40pt;height:11.2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">
                <v:imagedata r:id="rId25" o:title=""/>
              </v:shape>
            </w:pict>
          </mc:Fallback>
        </mc:AlternateContent>
      </w:r>
      <w:r>
        <w:rPr>
          <w:noProof/>
        </w:rPr>
        <w:drawing>
          <wp:inline distT="0" distB="0" distL="0" distR="0" wp14:anchorId="21EB6C62" wp14:editId="5FA9B9C0">
            <wp:extent cx="5486400" cy="2555875"/>
            <wp:effectExtent l="0" t="0" r="0" b="0"/>
            <wp:docPr id="1277951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2555875"/>
                    </a:xfrm>
                    <a:prstGeom prst="rect">
                      <a:avLst/>
                    </a:prstGeom>
                    <a:noFill/>
                    <a:ln>
                      <a:noFill/>
                    </a:ln>
                  </pic:spPr>
                </pic:pic>
              </a:graphicData>
            </a:graphic>
          </wp:inline>
        </w:drawing>
      </w:r>
    </w:p>
    <w:p w14:paraId="0B933746" w14:textId="77777777" w:rsidR="001D11BE" w:rsidRDefault="001D11BE" w:rsidP="001D11BE">
      <w:pPr>
        <w:pStyle w:val="Caption"/>
        <w:jc w:val="center"/>
      </w:pPr>
      <w:r>
        <w:t xml:space="preserve">Figure </w:t>
      </w:r>
      <w:r w:rsidR="006C64D8">
        <w:t>7</w:t>
      </w:r>
      <w:r>
        <w:t>: Retake quiz</w:t>
      </w:r>
    </w:p>
    <w:p w14:paraId="29BC33A0" w14:textId="77777777" w:rsidR="001D11BE" w:rsidRDefault="001D11BE" w:rsidP="001D11BE">
      <w:r>
        <w:t>When user score is below the full mark, user can retake quiz to improve his score.</w:t>
      </w:r>
    </w:p>
    <w:p w14:paraId="341547A2" w14:textId="77777777" w:rsidR="001D11BE" w:rsidRDefault="001D11BE" w:rsidP="001D11BE"/>
    <w:p w14:paraId="2F69E8C5" w14:textId="77777777" w:rsidR="001D11BE" w:rsidRDefault="006C64D8" w:rsidP="006C64D8">
      <w:pPr>
        <w:jc w:val="center"/>
        <w:rPr>
          <w:color w:val="00566E" w:themeColor="accent4" w:themeShade="80"/>
          <w:sz w:val="28"/>
          <w:szCs w:val="28"/>
        </w:rPr>
      </w:pPr>
      <w:r w:rsidRPr="006C64D8">
        <w:rPr>
          <w:color w:val="00566E" w:themeColor="accent4" w:themeShade="80"/>
          <w:sz w:val="28"/>
          <w:szCs w:val="28"/>
        </w:rPr>
        <w:t>User feedback</w:t>
      </w:r>
    </w:p>
    <w:p w14:paraId="0D139C05" w14:textId="77777777" w:rsidR="006C64D8" w:rsidRDefault="006C64D8" w:rsidP="006C64D8">
      <w:pPr>
        <w:keepNext/>
        <w:jc w:val="center"/>
      </w:pPr>
      <w:r>
        <w:rPr>
          <w:noProof/>
          <w:color w:val="00566E" w:themeColor="accent4" w:themeShade="80"/>
          <w:sz w:val="28"/>
          <w:szCs w:val="28"/>
        </w:rPr>
        <w:drawing>
          <wp:inline distT="0" distB="0" distL="0" distR="0" wp14:anchorId="49F7E148" wp14:editId="2C95A28D">
            <wp:extent cx="5478780" cy="2583180"/>
            <wp:effectExtent l="0" t="0" r="7620" b="7620"/>
            <wp:docPr id="11425116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78780" cy="2583180"/>
                    </a:xfrm>
                    <a:prstGeom prst="rect">
                      <a:avLst/>
                    </a:prstGeom>
                    <a:noFill/>
                    <a:ln>
                      <a:noFill/>
                    </a:ln>
                  </pic:spPr>
                </pic:pic>
              </a:graphicData>
            </a:graphic>
          </wp:inline>
        </w:drawing>
      </w:r>
    </w:p>
    <w:p w14:paraId="4455261C" w14:textId="77777777" w:rsidR="006C64D8" w:rsidRDefault="006C64D8" w:rsidP="006C64D8">
      <w:pPr>
        <w:pStyle w:val="Caption"/>
        <w:jc w:val="center"/>
      </w:pPr>
      <w:r>
        <w:t>Figure 8: Feedback</w:t>
      </w:r>
    </w:p>
    <w:p w14:paraId="11A3E627" w14:textId="77777777" w:rsidR="006C64D8" w:rsidRDefault="006C64D8" w:rsidP="006C64D8">
      <w:r>
        <w:t>In this page user can add and send feedback to the admins, concerning the quizzes the have taken or any messages they need to send.</w:t>
      </w:r>
    </w:p>
    <w:p w14:paraId="57C121CF" w14:textId="77777777" w:rsidR="001D11BE" w:rsidRPr="006C64D8" w:rsidRDefault="001D11BE" w:rsidP="006C64D8">
      <w:pPr>
        <w:jc w:val="center"/>
      </w:pPr>
      <w:r w:rsidRPr="001D11BE">
        <w:rPr>
          <w:color w:val="00566E" w:themeColor="accent4" w:themeShade="80"/>
          <w:sz w:val="28"/>
          <w:szCs w:val="28"/>
          <w:u w:val="single"/>
        </w:rPr>
        <w:lastRenderedPageBreak/>
        <w:t>Admin view</w:t>
      </w:r>
    </w:p>
    <w:p w14:paraId="273AF285" w14:textId="77777777" w:rsidR="001D11BE" w:rsidRDefault="001D11BE" w:rsidP="001D11BE">
      <w:pPr>
        <w:jc w:val="center"/>
        <w:rPr>
          <w:color w:val="00566E" w:themeColor="accent4" w:themeShade="80"/>
          <w:sz w:val="28"/>
          <w:szCs w:val="28"/>
        </w:rPr>
      </w:pPr>
      <w:r w:rsidRPr="001D11BE">
        <w:rPr>
          <w:color w:val="00566E" w:themeColor="accent4" w:themeShade="80"/>
          <w:sz w:val="28"/>
          <w:szCs w:val="28"/>
        </w:rPr>
        <w:t>Admin</w:t>
      </w:r>
      <w:r w:rsidR="00226B52">
        <w:rPr>
          <w:color w:val="00566E" w:themeColor="accent4" w:themeShade="80"/>
          <w:sz w:val="28"/>
          <w:szCs w:val="28"/>
        </w:rPr>
        <w:t>’s</w:t>
      </w:r>
      <w:r w:rsidRPr="001D11BE">
        <w:rPr>
          <w:color w:val="00566E" w:themeColor="accent4" w:themeShade="80"/>
          <w:sz w:val="28"/>
          <w:szCs w:val="28"/>
        </w:rPr>
        <w:t xml:space="preserve"> landing page</w:t>
      </w:r>
    </w:p>
    <w:p w14:paraId="1B769682" w14:textId="77777777" w:rsidR="00226B52" w:rsidRDefault="001D11BE" w:rsidP="00226B52">
      <w:pPr>
        <w:keepNext/>
        <w:jc w:val="center"/>
      </w:pPr>
      <w:r>
        <w:rPr>
          <w:noProof/>
          <w:color w:val="00566E" w:themeColor="accent4" w:themeShade="80"/>
          <w:sz w:val="28"/>
          <w:szCs w:val="28"/>
        </w:rPr>
        <w:drawing>
          <wp:inline distT="0" distB="0" distL="0" distR="0" wp14:anchorId="666AA2D1" wp14:editId="23F52C81">
            <wp:extent cx="5478780" cy="2598420"/>
            <wp:effectExtent l="0" t="0" r="7620" b="0"/>
            <wp:docPr id="624064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78780" cy="2598420"/>
                    </a:xfrm>
                    <a:prstGeom prst="rect">
                      <a:avLst/>
                    </a:prstGeom>
                    <a:noFill/>
                    <a:ln>
                      <a:noFill/>
                    </a:ln>
                  </pic:spPr>
                </pic:pic>
              </a:graphicData>
            </a:graphic>
          </wp:inline>
        </w:drawing>
      </w:r>
    </w:p>
    <w:p w14:paraId="2F78C9ED" w14:textId="77777777" w:rsidR="001D11BE" w:rsidRDefault="00226B52" w:rsidP="00226B52">
      <w:pPr>
        <w:pStyle w:val="Caption"/>
        <w:jc w:val="center"/>
      </w:pPr>
      <w:r>
        <w:t>Figure</w:t>
      </w:r>
      <w:r w:rsidR="006C64D8">
        <w:t xml:space="preserve"> 9</w:t>
      </w:r>
      <w:r>
        <w:t>: Admin's landing page</w:t>
      </w:r>
    </w:p>
    <w:p w14:paraId="47E754A0" w14:textId="77777777" w:rsidR="00226B52" w:rsidRDefault="00226B52" w:rsidP="00226B52">
      <w:r>
        <w:t>Admin has same landing page as students.</w:t>
      </w:r>
    </w:p>
    <w:p w14:paraId="10A65B90" w14:textId="77777777" w:rsidR="00226B52" w:rsidRDefault="00226B52" w:rsidP="00226B52">
      <w:r>
        <w:t>Admin should log in with his email and password.</w:t>
      </w:r>
    </w:p>
    <w:p w14:paraId="59136A32" w14:textId="77777777" w:rsidR="00226B52" w:rsidRDefault="00226B52" w:rsidP="00226B52"/>
    <w:p w14:paraId="58DDD38F" w14:textId="77777777" w:rsidR="00226B52" w:rsidRDefault="00226B52" w:rsidP="00226B52">
      <w:pPr>
        <w:jc w:val="center"/>
        <w:rPr>
          <w:color w:val="00566E" w:themeColor="accent4" w:themeShade="80"/>
          <w:sz w:val="28"/>
          <w:szCs w:val="28"/>
        </w:rPr>
      </w:pPr>
      <w:r w:rsidRPr="00226B52">
        <w:rPr>
          <w:color w:val="00566E" w:themeColor="accent4" w:themeShade="80"/>
          <w:sz w:val="28"/>
          <w:szCs w:val="28"/>
        </w:rPr>
        <w:t>Admin’s homepage</w:t>
      </w:r>
    </w:p>
    <w:p w14:paraId="5109F528" w14:textId="77777777" w:rsidR="00226B52" w:rsidRDefault="00226B52" w:rsidP="00226B52">
      <w:pPr>
        <w:keepNext/>
        <w:jc w:val="center"/>
      </w:pPr>
      <w:r>
        <w:rPr>
          <w:noProof/>
        </w:rPr>
        <w:drawing>
          <wp:inline distT="0" distB="0" distL="0" distR="0" wp14:anchorId="0FB91F04" wp14:editId="4BE7A13D">
            <wp:extent cx="5486400" cy="2599690"/>
            <wp:effectExtent l="0" t="0" r="0" b="0"/>
            <wp:docPr id="1171322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22456" name=""/>
                    <pic:cNvPicPr/>
                  </pic:nvPicPr>
                  <pic:blipFill>
                    <a:blip r:embed="rId28"/>
                    <a:stretch>
                      <a:fillRect/>
                    </a:stretch>
                  </pic:blipFill>
                  <pic:spPr>
                    <a:xfrm>
                      <a:off x="0" y="0"/>
                      <a:ext cx="5486400" cy="2599690"/>
                    </a:xfrm>
                    <a:prstGeom prst="rect">
                      <a:avLst/>
                    </a:prstGeom>
                  </pic:spPr>
                </pic:pic>
              </a:graphicData>
            </a:graphic>
          </wp:inline>
        </w:drawing>
      </w:r>
    </w:p>
    <w:p w14:paraId="060EE211" w14:textId="77777777" w:rsidR="00226B52" w:rsidRDefault="00226B52" w:rsidP="00226B52">
      <w:pPr>
        <w:pStyle w:val="Caption"/>
        <w:jc w:val="center"/>
      </w:pPr>
      <w:r>
        <w:t>Figure</w:t>
      </w:r>
      <w:r w:rsidR="006C64D8">
        <w:t xml:space="preserve"> 10</w:t>
      </w:r>
      <w:r>
        <w:t>: Admin's homepage</w:t>
      </w:r>
    </w:p>
    <w:p w14:paraId="04035430" w14:textId="77777777" w:rsidR="00226B52" w:rsidRDefault="00226B52" w:rsidP="00226B52">
      <w:r>
        <w:lastRenderedPageBreak/>
        <w:t>Once logged in as an admin. This page is displayed where admin can go to:</w:t>
      </w:r>
    </w:p>
    <w:p w14:paraId="0EC156C9" w14:textId="77777777" w:rsidR="00226B52" w:rsidRDefault="00226B52" w:rsidP="00226B52">
      <w:pPr>
        <w:pStyle w:val="ListParagraph"/>
        <w:numPr>
          <w:ilvl w:val="0"/>
          <w:numId w:val="20"/>
        </w:numPr>
      </w:pPr>
      <w:r>
        <w:t>his dashboard to track students progress and quizzes in the library</w:t>
      </w:r>
    </w:p>
    <w:p w14:paraId="2A2B09FA" w14:textId="77777777" w:rsidR="00226B52" w:rsidRPr="00226B52" w:rsidRDefault="00226B52" w:rsidP="00226B52">
      <w:pPr>
        <w:pStyle w:val="ListParagraph"/>
        <w:numPr>
          <w:ilvl w:val="0"/>
          <w:numId w:val="20"/>
        </w:numPr>
      </w:pPr>
      <w:r>
        <w:t>navigate the different topics and the quizzes of these topics</w:t>
      </w:r>
    </w:p>
    <w:p w14:paraId="502A950F" w14:textId="77777777" w:rsidR="00226B52" w:rsidRPr="00226B52" w:rsidRDefault="00226B52" w:rsidP="00226B52">
      <w:pPr>
        <w:jc w:val="center"/>
        <w:rPr>
          <w:color w:val="00566E" w:themeColor="accent4" w:themeShade="80"/>
          <w:sz w:val="28"/>
          <w:szCs w:val="28"/>
        </w:rPr>
      </w:pPr>
    </w:p>
    <w:p w14:paraId="0CA5471B" w14:textId="77777777" w:rsidR="00D15A01" w:rsidRDefault="00D15A01" w:rsidP="00226B52">
      <w:pPr>
        <w:jc w:val="center"/>
        <w:rPr>
          <w:color w:val="00566E" w:themeColor="accent4" w:themeShade="80"/>
          <w:sz w:val="28"/>
          <w:szCs w:val="28"/>
        </w:rPr>
      </w:pPr>
      <w:r>
        <w:rPr>
          <w:color w:val="00566E" w:themeColor="accent4" w:themeShade="80"/>
          <w:sz w:val="28"/>
          <w:szCs w:val="28"/>
        </w:rPr>
        <w:t>Admin’s dashboard</w:t>
      </w:r>
    </w:p>
    <w:p w14:paraId="3BA58471" w14:textId="77777777" w:rsidR="00226B52" w:rsidRDefault="00226B52" w:rsidP="00226B52">
      <w:pPr>
        <w:keepNext/>
        <w:jc w:val="center"/>
      </w:pPr>
      <w:r>
        <w:rPr>
          <w:noProof/>
          <w:color w:val="00566E" w:themeColor="accent4" w:themeShade="80"/>
          <w:sz w:val="28"/>
          <w:szCs w:val="28"/>
        </w:rPr>
        <w:drawing>
          <wp:inline distT="0" distB="0" distL="0" distR="0" wp14:anchorId="10217143" wp14:editId="6E02D17B">
            <wp:extent cx="5471160" cy="2537460"/>
            <wp:effectExtent l="0" t="0" r="0" b="0"/>
            <wp:docPr id="138217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71160" cy="2537460"/>
                    </a:xfrm>
                    <a:prstGeom prst="rect">
                      <a:avLst/>
                    </a:prstGeom>
                    <a:noFill/>
                    <a:ln>
                      <a:noFill/>
                    </a:ln>
                  </pic:spPr>
                </pic:pic>
              </a:graphicData>
            </a:graphic>
          </wp:inline>
        </w:drawing>
      </w:r>
    </w:p>
    <w:p w14:paraId="57D6AE47" w14:textId="77777777" w:rsidR="00226B52" w:rsidRDefault="00226B52" w:rsidP="00226B52">
      <w:pPr>
        <w:pStyle w:val="Caption"/>
        <w:jc w:val="center"/>
      </w:pPr>
      <w:r>
        <w:t xml:space="preserve">Figure </w:t>
      </w:r>
      <w:r w:rsidR="006C64D8">
        <w:t>11</w:t>
      </w:r>
      <w:r>
        <w:t>: Admin's dashboard</w:t>
      </w:r>
    </w:p>
    <w:p w14:paraId="61E8C1B7" w14:textId="77777777" w:rsidR="00226B52" w:rsidRDefault="00226B52" w:rsidP="00226B52">
      <w:r>
        <w:t>In this page admin has many options</w:t>
      </w:r>
      <w:r w:rsidR="00A87920">
        <w:t>, every card has its own use</w:t>
      </w:r>
      <w:r>
        <w:t>:</w:t>
      </w:r>
    </w:p>
    <w:p w14:paraId="395C8736" w14:textId="77777777" w:rsidR="00226B52" w:rsidRDefault="00A87920" w:rsidP="00226B52">
      <w:pPr>
        <w:pStyle w:val="ListParagraph"/>
        <w:numPr>
          <w:ilvl w:val="0"/>
          <w:numId w:val="21"/>
        </w:numPr>
      </w:pPr>
      <w:r>
        <w:t xml:space="preserve">Card 1: </w:t>
      </w:r>
      <w:r w:rsidR="00226B52">
        <w:t>Admin can view all users</w:t>
      </w:r>
    </w:p>
    <w:p w14:paraId="2DBBF484" w14:textId="77777777" w:rsidR="00226B52" w:rsidRDefault="00A87920" w:rsidP="00226B52">
      <w:pPr>
        <w:pStyle w:val="ListParagraph"/>
        <w:numPr>
          <w:ilvl w:val="0"/>
          <w:numId w:val="21"/>
        </w:numPr>
      </w:pPr>
      <w:r>
        <w:t xml:space="preserve">Card 2: </w:t>
      </w:r>
      <w:r w:rsidR="00226B52">
        <w:t>See reports about quizzes</w:t>
      </w:r>
    </w:p>
    <w:p w14:paraId="1EA033E3" w14:textId="77777777" w:rsidR="00226B52" w:rsidRDefault="00A87920" w:rsidP="00226B52">
      <w:pPr>
        <w:pStyle w:val="ListParagraph"/>
        <w:numPr>
          <w:ilvl w:val="0"/>
          <w:numId w:val="21"/>
        </w:numPr>
      </w:pPr>
      <w:r>
        <w:t xml:space="preserve">Card 3: </w:t>
      </w:r>
      <w:r w:rsidR="00226B52">
        <w:t>Create new quiz</w:t>
      </w:r>
    </w:p>
    <w:p w14:paraId="02F34D55" w14:textId="77777777" w:rsidR="00226B52" w:rsidRPr="00226B52" w:rsidRDefault="00A87920" w:rsidP="00226B52">
      <w:pPr>
        <w:pStyle w:val="ListParagraph"/>
        <w:numPr>
          <w:ilvl w:val="0"/>
          <w:numId w:val="21"/>
        </w:numPr>
      </w:pPr>
      <w:r>
        <w:t xml:space="preserve">Card 4: </w:t>
      </w:r>
      <w:r w:rsidR="00226B52">
        <w:t>View all stored quizzes</w:t>
      </w:r>
    </w:p>
    <w:p w14:paraId="4AEA5C64" w14:textId="77777777" w:rsidR="00D15A01" w:rsidRDefault="00D15A01" w:rsidP="001D11BE">
      <w:pPr>
        <w:jc w:val="center"/>
        <w:rPr>
          <w:color w:val="00566E" w:themeColor="accent4" w:themeShade="80"/>
          <w:sz w:val="28"/>
          <w:szCs w:val="28"/>
        </w:rPr>
      </w:pPr>
    </w:p>
    <w:p w14:paraId="1BE7501C" w14:textId="77777777" w:rsidR="00226B52" w:rsidRDefault="00226B52" w:rsidP="001D11BE">
      <w:pPr>
        <w:jc w:val="center"/>
        <w:rPr>
          <w:color w:val="00566E" w:themeColor="accent4" w:themeShade="80"/>
          <w:sz w:val="28"/>
          <w:szCs w:val="28"/>
        </w:rPr>
      </w:pPr>
    </w:p>
    <w:p w14:paraId="13F8FC3F" w14:textId="77777777" w:rsidR="00226B52" w:rsidRDefault="00226B52" w:rsidP="001D11BE">
      <w:pPr>
        <w:jc w:val="center"/>
        <w:rPr>
          <w:color w:val="00566E" w:themeColor="accent4" w:themeShade="80"/>
          <w:sz w:val="28"/>
          <w:szCs w:val="28"/>
        </w:rPr>
      </w:pPr>
    </w:p>
    <w:p w14:paraId="51F1A798" w14:textId="77777777" w:rsidR="00226B52" w:rsidRDefault="00226B52" w:rsidP="001D11BE">
      <w:pPr>
        <w:jc w:val="center"/>
        <w:rPr>
          <w:color w:val="00566E" w:themeColor="accent4" w:themeShade="80"/>
          <w:sz w:val="28"/>
          <w:szCs w:val="28"/>
        </w:rPr>
      </w:pPr>
    </w:p>
    <w:p w14:paraId="3EB76097" w14:textId="77777777" w:rsidR="00226B52" w:rsidRDefault="00226B52" w:rsidP="001D11BE">
      <w:pPr>
        <w:jc w:val="center"/>
        <w:rPr>
          <w:color w:val="00566E" w:themeColor="accent4" w:themeShade="80"/>
          <w:sz w:val="28"/>
          <w:szCs w:val="28"/>
        </w:rPr>
      </w:pPr>
    </w:p>
    <w:p w14:paraId="1C0149B0" w14:textId="77777777" w:rsidR="00226B52" w:rsidRDefault="00226B52" w:rsidP="001D11BE">
      <w:pPr>
        <w:jc w:val="center"/>
        <w:rPr>
          <w:color w:val="00566E" w:themeColor="accent4" w:themeShade="80"/>
          <w:sz w:val="28"/>
          <w:szCs w:val="28"/>
        </w:rPr>
      </w:pPr>
    </w:p>
    <w:p w14:paraId="7874ADB1" w14:textId="77777777" w:rsidR="00A87920" w:rsidRDefault="00A87920" w:rsidP="001D11BE">
      <w:pPr>
        <w:jc w:val="center"/>
        <w:rPr>
          <w:color w:val="00566E" w:themeColor="accent4" w:themeShade="80"/>
          <w:sz w:val="28"/>
          <w:szCs w:val="28"/>
        </w:rPr>
      </w:pPr>
      <w:r>
        <w:rPr>
          <w:color w:val="00566E" w:themeColor="accent4" w:themeShade="80"/>
          <w:sz w:val="28"/>
          <w:szCs w:val="28"/>
        </w:rPr>
        <w:lastRenderedPageBreak/>
        <w:t>Create quiz card</w:t>
      </w:r>
    </w:p>
    <w:p w14:paraId="2F384774" w14:textId="77777777" w:rsidR="00A87920" w:rsidRDefault="00A87920" w:rsidP="00A87920">
      <w:pPr>
        <w:keepNext/>
        <w:jc w:val="center"/>
      </w:pPr>
      <w:r>
        <w:rPr>
          <w:noProof/>
        </w:rPr>
        <w:drawing>
          <wp:inline distT="0" distB="0" distL="0" distR="0" wp14:anchorId="7D2B5A16" wp14:editId="032BE852">
            <wp:extent cx="5486400" cy="2572385"/>
            <wp:effectExtent l="0" t="0" r="0" b="0"/>
            <wp:docPr id="15830750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2572385"/>
                    </a:xfrm>
                    <a:prstGeom prst="rect">
                      <a:avLst/>
                    </a:prstGeom>
                    <a:noFill/>
                    <a:ln>
                      <a:noFill/>
                    </a:ln>
                  </pic:spPr>
                </pic:pic>
              </a:graphicData>
            </a:graphic>
          </wp:inline>
        </w:drawing>
      </w:r>
    </w:p>
    <w:p w14:paraId="1D19F333" w14:textId="77777777" w:rsidR="00D15A01" w:rsidRDefault="00A87920" w:rsidP="00A87920">
      <w:pPr>
        <w:pStyle w:val="Caption"/>
        <w:jc w:val="center"/>
      </w:pPr>
      <w:r>
        <w:t xml:space="preserve">Figure </w:t>
      </w:r>
      <w:r w:rsidR="006C64D8">
        <w:t>12</w:t>
      </w:r>
      <w:r>
        <w:t>: Create quiz</w:t>
      </w:r>
    </w:p>
    <w:p w14:paraId="0793BF00" w14:textId="77777777" w:rsidR="00A87920" w:rsidRDefault="00A87920" w:rsidP="00A87920">
      <w:r>
        <w:t>In this form admin can create quiz.</w:t>
      </w:r>
    </w:p>
    <w:p w14:paraId="4A1323D0" w14:textId="77777777" w:rsidR="00A87920" w:rsidRDefault="00A87920" w:rsidP="00A87920">
      <w:pPr>
        <w:pStyle w:val="ListParagraph"/>
        <w:numPr>
          <w:ilvl w:val="0"/>
          <w:numId w:val="22"/>
        </w:numPr>
      </w:pPr>
      <w:r>
        <w:t>Admin should first set up quiz settings:</w:t>
      </w:r>
    </w:p>
    <w:p w14:paraId="5B51C0F9" w14:textId="77777777" w:rsidR="00A87920" w:rsidRDefault="00A87920" w:rsidP="00A87920">
      <w:pPr>
        <w:pStyle w:val="ListParagraph"/>
        <w:numPr>
          <w:ilvl w:val="0"/>
          <w:numId w:val="22"/>
        </w:numPr>
      </w:pPr>
      <w:r>
        <w:t>Insert time limit of this quiz</w:t>
      </w:r>
    </w:p>
    <w:p w14:paraId="6A64E533" w14:textId="77777777" w:rsidR="00A87920" w:rsidRDefault="00A87920" w:rsidP="00A87920">
      <w:pPr>
        <w:pStyle w:val="ListParagraph"/>
        <w:numPr>
          <w:ilvl w:val="0"/>
          <w:numId w:val="22"/>
        </w:numPr>
      </w:pPr>
      <w:r>
        <w:t>Insert number of questions</w:t>
      </w:r>
    </w:p>
    <w:p w14:paraId="3BB9C013" w14:textId="77777777" w:rsidR="00A87920" w:rsidRDefault="00A87920" w:rsidP="00A87920">
      <w:pPr>
        <w:pStyle w:val="ListParagraph"/>
        <w:numPr>
          <w:ilvl w:val="0"/>
          <w:numId w:val="22"/>
        </w:numPr>
      </w:pPr>
      <w:r>
        <w:t>Choose topic of the quiz</w:t>
      </w:r>
    </w:p>
    <w:p w14:paraId="600A7DFB" w14:textId="77777777" w:rsidR="00A87920" w:rsidRDefault="00A87920" w:rsidP="00A87920">
      <w:pPr>
        <w:pStyle w:val="ListParagraph"/>
        <w:numPr>
          <w:ilvl w:val="0"/>
          <w:numId w:val="22"/>
        </w:numPr>
      </w:pPr>
      <w:r>
        <w:t>Or if topic does not exist, create it</w:t>
      </w:r>
    </w:p>
    <w:p w14:paraId="0D8FE14D" w14:textId="77777777" w:rsidR="00A87920" w:rsidRDefault="00A87920" w:rsidP="00A87920">
      <w:pPr>
        <w:pStyle w:val="ListParagraph"/>
        <w:numPr>
          <w:ilvl w:val="0"/>
          <w:numId w:val="22"/>
        </w:numPr>
      </w:pPr>
      <w:r>
        <w:t>Then, press next to insert questions</w:t>
      </w:r>
    </w:p>
    <w:p w14:paraId="63C2F5A7" w14:textId="77777777" w:rsidR="00A87920" w:rsidRDefault="00A87920" w:rsidP="00A87920">
      <w:pPr>
        <w:jc w:val="center"/>
        <w:rPr>
          <w:color w:val="00566E" w:themeColor="accent4" w:themeShade="80"/>
          <w:sz w:val="28"/>
          <w:szCs w:val="28"/>
        </w:rPr>
      </w:pPr>
    </w:p>
    <w:p w14:paraId="4956E7BA" w14:textId="77777777" w:rsidR="00A87920" w:rsidRDefault="00A87920" w:rsidP="00A87920">
      <w:pPr>
        <w:jc w:val="center"/>
        <w:rPr>
          <w:color w:val="00566E" w:themeColor="accent4" w:themeShade="80"/>
          <w:sz w:val="28"/>
          <w:szCs w:val="28"/>
        </w:rPr>
      </w:pPr>
    </w:p>
    <w:p w14:paraId="26049F2B" w14:textId="77777777" w:rsidR="00A87920" w:rsidRDefault="00A87920" w:rsidP="00A87920">
      <w:pPr>
        <w:jc w:val="center"/>
        <w:rPr>
          <w:color w:val="00566E" w:themeColor="accent4" w:themeShade="80"/>
          <w:sz w:val="28"/>
          <w:szCs w:val="28"/>
        </w:rPr>
      </w:pPr>
    </w:p>
    <w:p w14:paraId="1A5AEADF" w14:textId="77777777" w:rsidR="00A87920" w:rsidRDefault="00A87920" w:rsidP="00A87920">
      <w:pPr>
        <w:jc w:val="center"/>
        <w:rPr>
          <w:color w:val="00566E" w:themeColor="accent4" w:themeShade="80"/>
          <w:sz w:val="28"/>
          <w:szCs w:val="28"/>
        </w:rPr>
      </w:pPr>
    </w:p>
    <w:p w14:paraId="2CF133F8" w14:textId="77777777" w:rsidR="00A87920" w:rsidRDefault="00A87920" w:rsidP="00A87920">
      <w:pPr>
        <w:jc w:val="center"/>
        <w:rPr>
          <w:color w:val="00566E" w:themeColor="accent4" w:themeShade="80"/>
          <w:sz w:val="28"/>
          <w:szCs w:val="28"/>
        </w:rPr>
      </w:pPr>
    </w:p>
    <w:p w14:paraId="3C638B75" w14:textId="77777777" w:rsidR="00A87920" w:rsidRDefault="00A87920" w:rsidP="00A87920">
      <w:pPr>
        <w:jc w:val="center"/>
        <w:rPr>
          <w:color w:val="00566E" w:themeColor="accent4" w:themeShade="80"/>
          <w:sz w:val="28"/>
          <w:szCs w:val="28"/>
        </w:rPr>
      </w:pPr>
    </w:p>
    <w:p w14:paraId="51E9E397" w14:textId="77777777" w:rsidR="00A87920" w:rsidRDefault="00A87920" w:rsidP="00A87920">
      <w:pPr>
        <w:jc w:val="center"/>
        <w:rPr>
          <w:color w:val="00566E" w:themeColor="accent4" w:themeShade="80"/>
          <w:sz w:val="28"/>
          <w:szCs w:val="28"/>
        </w:rPr>
      </w:pPr>
    </w:p>
    <w:p w14:paraId="14CCFAC4" w14:textId="77777777" w:rsidR="00A87920" w:rsidRDefault="00A87920" w:rsidP="00A87920">
      <w:pPr>
        <w:jc w:val="center"/>
        <w:rPr>
          <w:color w:val="00566E" w:themeColor="accent4" w:themeShade="80"/>
          <w:sz w:val="28"/>
          <w:szCs w:val="28"/>
        </w:rPr>
      </w:pPr>
    </w:p>
    <w:p w14:paraId="16BCDBB1" w14:textId="77777777" w:rsidR="00A87920" w:rsidRDefault="00A87920" w:rsidP="00A87920">
      <w:pPr>
        <w:jc w:val="center"/>
        <w:rPr>
          <w:color w:val="00566E" w:themeColor="accent4" w:themeShade="80"/>
          <w:sz w:val="28"/>
          <w:szCs w:val="28"/>
        </w:rPr>
      </w:pPr>
      <w:r w:rsidRPr="00A87920">
        <w:rPr>
          <w:color w:val="00566E" w:themeColor="accent4" w:themeShade="80"/>
          <w:sz w:val="28"/>
          <w:szCs w:val="28"/>
        </w:rPr>
        <w:lastRenderedPageBreak/>
        <w:t>Quiz creation</w:t>
      </w:r>
    </w:p>
    <w:p w14:paraId="6644C866" w14:textId="77777777" w:rsidR="00A87920" w:rsidRDefault="00A87920" w:rsidP="00A87920">
      <w:pPr>
        <w:keepNext/>
        <w:jc w:val="center"/>
      </w:pPr>
      <w:r>
        <w:rPr>
          <w:noProof/>
        </w:rPr>
        <w:drawing>
          <wp:inline distT="0" distB="0" distL="0" distR="0" wp14:anchorId="467C3BAD" wp14:editId="270A23EF">
            <wp:extent cx="5486400" cy="5671185"/>
            <wp:effectExtent l="0" t="0" r="0" b="5715"/>
            <wp:docPr id="6656637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5671185"/>
                    </a:xfrm>
                    <a:prstGeom prst="rect">
                      <a:avLst/>
                    </a:prstGeom>
                    <a:noFill/>
                    <a:ln>
                      <a:noFill/>
                    </a:ln>
                  </pic:spPr>
                </pic:pic>
              </a:graphicData>
            </a:graphic>
          </wp:inline>
        </w:drawing>
      </w:r>
    </w:p>
    <w:p w14:paraId="77C8EC9C" w14:textId="77777777" w:rsidR="00A87920" w:rsidRDefault="00A87920" w:rsidP="00A87920">
      <w:pPr>
        <w:pStyle w:val="Caption"/>
        <w:jc w:val="center"/>
      </w:pPr>
      <w:r>
        <w:t>Figure</w:t>
      </w:r>
      <w:r w:rsidR="006C64D8">
        <w:t xml:space="preserve"> 13</w:t>
      </w:r>
      <w:r>
        <w:t>: Quiz creation</w:t>
      </w:r>
    </w:p>
    <w:p w14:paraId="722A0AAA" w14:textId="77777777" w:rsidR="008240EC" w:rsidRDefault="008240EC" w:rsidP="008240EC">
      <w:r>
        <w:t>Admin</w:t>
      </w:r>
      <w:r w:rsidRPr="00D15A01">
        <w:t xml:space="preserve"> creates the quiz with the previous set up</w:t>
      </w:r>
      <w:r>
        <w:t>. He fills the title of the quiz, description and chooses the question type: True/False or Multiple Choices.</w:t>
      </w:r>
    </w:p>
    <w:p w14:paraId="51E80E79" w14:textId="77777777" w:rsidR="008240EC" w:rsidRPr="00D15A01" w:rsidRDefault="008240EC" w:rsidP="008240EC">
      <w:r>
        <w:t>Admin must choose a correct answer to be used at scoring the user’s answers.</w:t>
      </w:r>
    </w:p>
    <w:p w14:paraId="4E801564" w14:textId="77777777" w:rsidR="00A87920" w:rsidRDefault="00A87920" w:rsidP="00A87920"/>
    <w:p w14:paraId="22C18A93" w14:textId="77777777" w:rsidR="008240EC" w:rsidRDefault="008240EC" w:rsidP="008240EC"/>
    <w:p w14:paraId="75EDFCCB" w14:textId="77777777" w:rsidR="00A87920" w:rsidRDefault="00A87920" w:rsidP="008240EC">
      <w:pPr>
        <w:jc w:val="center"/>
        <w:rPr>
          <w:color w:val="00566E" w:themeColor="accent4" w:themeShade="80"/>
          <w:sz w:val="28"/>
          <w:szCs w:val="28"/>
        </w:rPr>
      </w:pPr>
      <w:r>
        <w:rPr>
          <w:color w:val="00566E" w:themeColor="accent4" w:themeShade="80"/>
          <w:sz w:val="28"/>
          <w:szCs w:val="28"/>
        </w:rPr>
        <w:lastRenderedPageBreak/>
        <w:t>All</w:t>
      </w:r>
      <w:r w:rsidRPr="00A87920">
        <w:rPr>
          <w:color w:val="00566E" w:themeColor="accent4" w:themeShade="80"/>
          <w:sz w:val="28"/>
          <w:szCs w:val="28"/>
        </w:rPr>
        <w:t xml:space="preserve"> users</w:t>
      </w:r>
      <w:r>
        <w:rPr>
          <w:color w:val="00566E" w:themeColor="accent4" w:themeShade="80"/>
          <w:sz w:val="28"/>
          <w:szCs w:val="28"/>
        </w:rPr>
        <w:t xml:space="preserve"> card</w:t>
      </w:r>
    </w:p>
    <w:p w14:paraId="4607FE51" w14:textId="77777777" w:rsidR="00A87920" w:rsidRDefault="00A87920" w:rsidP="00A87920">
      <w:pPr>
        <w:keepNext/>
        <w:jc w:val="center"/>
      </w:pPr>
      <w:r>
        <w:rPr>
          <w:noProof/>
        </w:rPr>
        <w:drawing>
          <wp:inline distT="0" distB="0" distL="0" distR="0" wp14:anchorId="4B114843" wp14:editId="710E1445">
            <wp:extent cx="5486400" cy="2575560"/>
            <wp:effectExtent l="0" t="0" r="0" b="0"/>
            <wp:docPr id="1863172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2575560"/>
                    </a:xfrm>
                    <a:prstGeom prst="rect">
                      <a:avLst/>
                    </a:prstGeom>
                    <a:noFill/>
                    <a:ln>
                      <a:noFill/>
                    </a:ln>
                  </pic:spPr>
                </pic:pic>
              </a:graphicData>
            </a:graphic>
          </wp:inline>
        </w:drawing>
      </w:r>
    </w:p>
    <w:p w14:paraId="3BB44BF5" w14:textId="77777777" w:rsidR="00A87920" w:rsidRDefault="00A87920" w:rsidP="00A87920">
      <w:pPr>
        <w:pStyle w:val="Caption"/>
        <w:jc w:val="center"/>
      </w:pPr>
      <w:r>
        <w:t xml:space="preserve">Figure </w:t>
      </w:r>
      <w:r w:rsidR="006C64D8">
        <w:t>14</w:t>
      </w:r>
      <w:r>
        <w:t>: Users</w:t>
      </w:r>
    </w:p>
    <w:p w14:paraId="0ED2CA60" w14:textId="77777777" w:rsidR="00A87920" w:rsidRDefault="00A87920" w:rsidP="00A87920">
      <w:r>
        <w:t>In this page admin can track students and their scores with the quizzes they have taken.</w:t>
      </w:r>
    </w:p>
    <w:p w14:paraId="47AA8C95" w14:textId="77777777" w:rsidR="00A87920" w:rsidRDefault="00A87920" w:rsidP="00A87920"/>
    <w:p w14:paraId="74E00372" w14:textId="77777777" w:rsidR="00A87920" w:rsidRDefault="008240EC" w:rsidP="00A87920">
      <w:pPr>
        <w:jc w:val="center"/>
        <w:rPr>
          <w:color w:val="00566E" w:themeColor="accent4" w:themeShade="80"/>
          <w:sz w:val="28"/>
          <w:szCs w:val="28"/>
        </w:rPr>
      </w:pPr>
      <w:r>
        <w:rPr>
          <w:color w:val="00566E" w:themeColor="accent4" w:themeShade="80"/>
          <w:sz w:val="28"/>
          <w:szCs w:val="28"/>
        </w:rPr>
        <w:t>Show quizzes</w:t>
      </w:r>
      <w:r w:rsidR="00A87920" w:rsidRPr="00A87920">
        <w:rPr>
          <w:color w:val="00566E" w:themeColor="accent4" w:themeShade="80"/>
          <w:sz w:val="28"/>
          <w:szCs w:val="28"/>
        </w:rPr>
        <w:t xml:space="preserve"> card</w:t>
      </w:r>
    </w:p>
    <w:p w14:paraId="50F12C04" w14:textId="77777777" w:rsidR="008240EC" w:rsidRDefault="008240EC" w:rsidP="008240EC">
      <w:pPr>
        <w:keepNext/>
        <w:jc w:val="center"/>
      </w:pPr>
      <w:r>
        <w:rPr>
          <w:noProof/>
        </w:rPr>
        <w:drawing>
          <wp:inline distT="0" distB="0" distL="0" distR="0" wp14:anchorId="442C846A" wp14:editId="7AE0BF54">
            <wp:extent cx="5486400" cy="2581275"/>
            <wp:effectExtent l="0" t="0" r="0" b="9525"/>
            <wp:docPr id="1859765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2581275"/>
                    </a:xfrm>
                    <a:prstGeom prst="rect">
                      <a:avLst/>
                    </a:prstGeom>
                    <a:noFill/>
                    <a:ln>
                      <a:noFill/>
                    </a:ln>
                  </pic:spPr>
                </pic:pic>
              </a:graphicData>
            </a:graphic>
          </wp:inline>
        </w:drawing>
      </w:r>
    </w:p>
    <w:p w14:paraId="4F327C2E" w14:textId="77777777" w:rsidR="00CF0939" w:rsidRDefault="008240EC" w:rsidP="008240EC">
      <w:pPr>
        <w:pStyle w:val="Caption"/>
        <w:jc w:val="center"/>
      </w:pPr>
      <w:r>
        <w:t xml:space="preserve">Figure </w:t>
      </w:r>
      <w:r w:rsidR="006C64D8">
        <w:t>15</w:t>
      </w:r>
      <w:r>
        <w:t>: Show quizzes</w:t>
      </w:r>
    </w:p>
    <w:p w14:paraId="5ED2CBAC" w14:textId="77777777" w:rsidR="008240EC" w:rsidRDefault="008240EC" w:rsidP="008240EC">
      <w:r>
        <w:t>In this card admin can view all stored quizzes.</w:t>
      </w:r>
      <w:r>
        <w:br/>
      </w:r>
    </w:p>
    <w:p w14:paraId="57DC72F4" w14:textId="77777777" w:rsidR="008240EC" w:rsidRDefault="008240EC" w:rsidP="008240EC">
      <w:pPr>
        <w:jc w:val="center"/>
        <w:rPr>
          <w:color w:val="00566E" w:themeColor="accent4" w:themeShade="80"/>
          <w:sz w:val="28"/>
          <w:szCs w:val="28"/>
        </w:rPr>
      </w:pPr>
      <w:r w:rsidRPr="008240EC">
        <w:rPr>
          <w:color w:val="00566E" w:themeColor="accent4" w:themeShade="80"/>
          <w:sz w:val="28"/>
          <w:szCs w:val="28"/>
        </w:rPr>
        <w:lastRenderedPageBreak/>
        <w:t>See reports card</w:t>
      </w:r>
    </w:p>
    <w:p w14:paraId="3F32E2F1" w14:textId="77777777" w:rsidR="008240EC" w:rsidRDefault="008240EC" w:rsidP="008240EC">
      <w:pPr>
        <w:keepNext/>
        <w:jc w:val="center"/>
      </w:pPr>
      <w:r>
        <w:rPr>
          <w:noProof/>
        </w:rPr>
        <mc:AlternateContent>
          <mc:Choice Requires="wpi">
            <w:drawing>
              <wp:anchor distT="0" distB="0" distL="114300" distR="114300" simplePos="0" relativeHeight="251665408" behindDoc="0" locked="0" layoutInCell="1" allowOverlap="1" wp14:anchorId="1B18FE24" wp14:editId="28DA7209">
                <wp:simplePos x="0" y="0"/>
                <wp:positionH relativeFrom="column">
                  <wp:posOffset>982740</wp:posOffset>
                </wp:positionH>
                <wp:positionV relativeFrom="paragraph">
                  <wp:posOffset>83520</wp:posOffset>
                </wp:positionV>
                <wp:extent cx="366480" cy="360"/>
                <wp:effectExtent l="133350" t="133350" r="71755" b="133350"/>
                <wp:wrapNone/>
                <wp:docPr id="1208410462" name="Ink 8"/>
                <wp:cNvGraphicFramePr/>
                <a:graphic xmlns:a="http://schemas.openxmlformats.org/drawingml/2006/main">
                  <a:graphicData uri="http://schemas.microsoft.com/office/word/2010/wordprocessingInk">
                    <w14:contentPart bwMode="auto" r:id="rId34">
                      <w14:nvContentPartPr>
                        <w14:cNvContentPartPr/>
                      </w14:nvContentPartPr>
                      <w14:xfrm>
                        <a:off x="0" y="0"/>
                        <a:ext cx="366480" cy="360"/>
                      </w14:xfrm>
                    </w14:contentPart>
                  </a:graphicData>
                </a:graphic>
              </wp:anchor>
            </w:drawing>
          </mc:Choice>
          <mc:Fallback>
            <w:pict>
              <v:shapetype w14:anchorId="1B2EBA8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72.45pt;margin-top:1.65pt;width:38.75pt;height:9.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">
                <v:imagedata r:id="rId35" o:title=""/>
              </v:shape>
            </w:pict>
          </mc:Fallback>
        </mc:AlternateContent>
      </w:r>
      <w:r>
        <w:rPr>
          <w:noProof/>
        </w:rPr>
        <w:drawing>
          <wp:inline distT="0" distB="0" distL="0" distR="0" wp14:anchorId="5F559DA2" wp14:editId="728D2BF0">
            <wp:extent cx="5486400" cy="2592070"/>
            <wp:effectExtent l="0" t="0" r="0" b="0"/>
            <wp:docPr id="18403054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592070"/>
                    </a:xfrm>
                    <a:prstGeom prst="rect">
                      <a:avLst/>
                    </a:prstGeom>
                    <a:noFill/>
                    <a:ln>
                      <a:noFill/>
                    </a:ln>
                  </pic:spPr>
                </pic:pic>
              </a:graphicData>
            </a:graphic>
          </wp:inline>
        </w:drawing>
      </w:r>
    </w:p>
    <w:p w14:paraId="1E390B66" w14:textId="77777777" w:rsidR="008240EC" w:rsidRDefault="008240EC" w:rsidP="008240EC">
      <w:pPr>
        <w:pStyle w:val="Caption"/>
        <w:jc w:val="center"/>
      </w:pPr>
      <w:r>
        <w:t>Figure</w:t>
      </w:r>
      <w:r w:rsidR="006C64D8">
        <w:t xml:space="preserve"> 16</w:t>
      </w:r>
      <w:r>
        <w:t>: All quizzes</w:t>
      </w:r>
    </w:p>
    <w:p w14:paraId="0D770559" w14:textId="77777777" w:rsidR="008240EC" w:rsidRDefault="008240EC" w:rsidP="008240EC">
      <w:r>
        <w:t>In this page admin can see details abouts quizzes.</w:t>
      </w:r>
    </w:p>
    <w:p w14:paraId="2A14F123" w14:textId="77777777" w:rsidR="008240EC" w:rsidRDefault="008240EC" w:rsidP="008240EC"/>
    <w:p w14:paraId="0073A256" w14:textId="77777777" w:rsidR="008240EC" w:rsidRDefault="008240EC" w:rsidP="008240EC">
      <w:r>
        <w:t xml:space="preserve">Once he presses </w:t>
      </w:r>
      <w:r w:rsidRPr="008240EC">
        <w:rPr>
          <w:color w:val="FFFFFF" w:themeColor="background1"/>
          <w:highlight w:val="darkBlue"/>
        </w:rPr>
        <w:t>Show more</w:t>
      </w:r>
      <w:r w:rsidRPr="008240EC">
        <w:rPr>
          <w:color w:val="FFFFFF" w:themeColor="background1"/>
        </w:rPr>
        <w:t xml:space="preserve"> </w:t>
      </w:r>
      <w:r>
        <w:t xml:space="preserve">button: </w:t>
      </w:r>
    </w:p>
    <w:p w14:paraId="6F276FD1" w14:textId="77777777" w:rsidR="008240EC" w:rsidRDefault="008240EC" w:rsidP="008240EC">
      <w:r>
        <w:t>He will be redirected to a page containing details and info about this quiz and students who have taken this quiz.</w:t>
      </w:r>
    </w:p>
    <w:p w14:paraId="56F99611" w14:textId="77777777" w:rsidR="008240EC" w:rsidRDefault="008240EC" w:rsidP="008240EC">
      <w:pPr>
        <w:jc w:val="center"/>
        <w:rPr>
          <w:color w:val="00566E" w:themeColor="accent4" w:themeShade="80"/>
          <w:sz w:val="28"/>
          <w:szCs w:val="28"/>
        </w:rPr>
      </w:pPr>
    </w:p>
    <w:p w14:paraId="3FFEFA32" w14:textId="77777777" w:rsidR="008240EC" w:rsidRDefault="008240EC" w:rsidP="008240EC">
      <w:pPr>
        <w:jc w:val="center"/>
        <w:rPr>
          <w:color w:val="00566E" w:themeColor="accent4" w:themeShade="80"/>
          <w:sz w:val="28"/>
          <w:szCs w:val="28"/>
        </w:rPr>
      </w:pPr>
    </w:p>
    <w:p w14:paraId="33D118D8" w14:textId="77777777" w:rsidR="008240EC" w:rsidRDefault="008240EC" w:rsidP="008240EC">
      <w:pPr>
        <w:jc w:val="center"/>
        <w:rPr>
          <w:color w:val="00566E" w:themeColor="accent4" w:themeShade="80"/>
          <w:sz w:val="28"/>
          <w:szCs w:val="28"/>
        </w:rPr>
      </w:pPr>
    </w:p>
    <w:p w14:paraId="77B2F7A6" w14:textId="77777777" w:rsidR="008240EC" w:rsidRDefault="008240EC" w:rsidP="008240EC">
      <w:pPr>
        <w:jc w:val="center"/>
        <w:rPr>
          <w:color w:val="00566E" w:themeColor="accent4" w:themeShade="80"/>
          <w:sz w:val="28"/>
          <w:szCs w:val="28"/>
        </w:rPr>
      </w:pPr>
    </w:p>
    <w:p w14:paraId="27D38BB3" w14:textId="77777777" w:rsidR="008240EC" w:rsidRDefault="008240EC" w:rsidP="008240EC">
      <w:pPr>
        <w:jc w:val="center"/>
        <w:rPr>
          <w:color w:val="00566E" w:themeColor="accent4" w:themeShade="80"/>
          <w:sz w:val="28"/>
          <w:szCs w:val="28"/>
        </w:rPr>
      </w:pPr>
    </w:p>
    <w:p w14:paraId="79A3172F" w14:textId="77777777" w:rsidR="008240EC" w:rsidRDefault="008240EC" w:rsidP="008240EC">
      <w:pPr>
        <w:jc w:val="center"/>
        <w:rPr>
          <w:color w:val="00566E" w:themeColor="accent4" w:themeShade="80"/>
          <w:sz w:val="28"/>
          <w:szCs w:val="28"/>
        </w:rPr>
      </w:pPr>
    </w:p>
    <w:p w14:paraId="00BD5905" w14:textId="77777777" w:rsidR="008240EC" w:rsidRDefault="008240EC" w:rsidP="008240EC">
      <w:pPr>
        <w:rPr>
          <w:color w:val="00566E" w:themeColor="accent4" w:themeShade="80"/>
          <w:sz w:val="28"/>
          <w:szCs w:val="28"/>
        </w:rPr>
      </w:pPr>
    </w:p>
    <w:p w14:paraId="7B0CBA81" w14:textId="77777777" w:rsidR="00223C09" w:rsidRDefault="00223C09" w:rsidP="008240EC">
      <w:pPr>
        <w:jc w:val="center"/>
        <w:rPr>
          <w:color w:val="00566E" w:themeColor="accent4" w:themeShade="80"/>
          <w:sz w:val="28"/>
          <w:szCs w:val="28"/>
        </w:rPr>
      </w:pPr>
    </w:p>
    <w:p w14:paraId="325BCEB7" w14:textId="77777777" w:rsidR="00223C09" w:rsidRDefault="00223C09" w:rsidP="008240EC">
      <w:pPr>
        <w:jc w:val="center"/>
        <w:rPr>
          <w:color w:val="00566E" w:themeColor="accent4" w:themeShade="80"/>
          <w:sz w:val="28"/>
          <w:szCs w:val="28"/>
        </w:rPr>
      </w:pPr>
    </w:p>
    <w:p w14:paraId="07161E6C" w14:textId="77777777" w:rsidR="008240EC" w:rsidRDefault="008240EC" w:rsidP="008240EC">
      <w:pPr>
        <w:jc w:val="center"/>
        <w:rPr>
          <w:color w:val="00566E" w:themeColor="accent4" w:themeShade="80"/>
          <w:sz w:val="28"/>
          <w:szCs w:val="28"/>
        </w:rPr>
      </w:pPr>
      <w:r w:rsidRPr="008240EC">
        <w:rPr>
          <w:color w:val="00566E" w:themeColor="accent4" w:themeShade="80"/>
          <w:sz w:val="28"/>
          <w:szCs w:val="28"/>
        </w:rPr>
        <w:lastRenderedPageBreak/>
        <w:t>Show more button</w:t>
      </w:r>
    </w:p>
    <w:p w14:paraId="7699C3D6" w14:textId="77777777" w:rsidR="008240EC" w:rsidRDefault="008240EC" w:rsidP="008240EC">
      <w:pPr>
        <w:keepNext/>
        <w:jc w:val="center"/>
      </w:pPr>
      <w:r>
        <w:rPr>
          <w:noProof/>
        </w:rPr>
        <w:drawing>
          <wp:inline distT="0" distB="0" distL="0" distR="0" wp14:anchorId="2CDB7918" wp14:editId="7AC15E90">
            <wp:extent cx="5486400" cy="2569210"/>
            <wp:effectExtent l="0" t="0" r="0" b="2540"/>
            <wp:docPr id="17042218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2569210"/>
                    </a:xfrm>
                    <a:prstGeom prst="rect">
                      <a:avLst/>
                    </a:prstGeom>
                    <a:noFill/>
                    <a:ln>
                      <a:noFill/>
                    </a:ln>
                  </pic:spPr>
                </pic:pic>
              </a:graphicData>
            </a:graphic>
          </wp:inline>
        </w:drawing>
      </w:r>
    </w:p>
    <w:p w14:paraId="03FAE833" w14:textId="77777777" w:rsidR="008240EC" w:rsidRDefault="008240EC" w:rsidP="008240EC">
      <w:pPr>
        <w:pStyle w:val="Caption"/>
        <w:jc w:val="center"/>
      </w:pPr>
      <w:r>
        <w:t>Figure</w:t>
      </w:r>
      <w:r w:rsidR="006C64D8">
        <w:t xml:space="preserve"> 17</w:t>
      </w:r>
      <w:r>
        <w:t>: Reports</w:t>
      </w:r>
    </w:p>
    <w:p w14:paraId="4BAA9EF4" w14:textId="77777777" w:rsidR="008240EC" w:rsidRDefault="008240EC" w:rsidP="008240EC">
      <w:r>
        <w:t>This page shows the admin:</w:t>
      </w:r>
    </w:p>
    <w:p w14:paraId="6BA0D9D8" w14:textId="77777777" w:rsidR="008240EC" w:rsidRDefault="008240EC" w:rsidP="008240EC">
      <w:pPr>
        <w:pStyle w:val="ListParagraph"/>
        <w:numPr>
          <w:ilvl w:val="0"/>
          <w:numId w:val="23"/>
        </w:numPr>
      </w:pPr>
      <w:r>
        <w:t>the activity done on this quiz</w:t>
      </w:r>
    </w:p>
    <w:p w14:paraId="14D22031" w14:textId="77777777" w:rsidR="008240EC" w:rsidRDefault="008240EC" w:rsidP="008240EC">
      <w:pPr>
        <w:pStyle w:val="ListParagraph"/>
        <w:numPr>
          <w:ilvl w:val="0"/>
          <w:numId w:val="23"/>
        </w:numPr>
      </w:pPr>
      <w:r>
        <w:t>who are the students who have taken this quiz</w:t>
      </w:r>
    </w:p>
    <w:p w14:paraId="5C29C0DB" w14:textId="77777777" w:rsidR="008240EC" w:rsidRPr="008240EC" w:rsidRDefault="008240EC" w:rsidP="008240EC">
      <w:pPr>
        <w:pStyle w:val="ListParagraph"/>
        <w:numPr>
          <w:ilvl w:val="0"/>
          <w:numId w:val="23"/>
        </w:numPr>
      </w:pPr>
      <w:r>
        <w:t>what are their scores.</w:t>
      </w:r>
    </w:p>
    <w:p w14:paraId="48D86F38" w14:textId="77777777" w:rsidR="008240EC" w:rsidRPr="008240EC" w:rsidRDefault="008240EC" w:rsidP="008240EC"/>
    <w:p w14:paraId="322F9322" w14:textId="77777777" w:rsidR="00A87920" w:rsidRPr="00A87920" w:rsidRDefault="00A87920" w:rsidP="00A87920">
      <w:pPr>
        <w:jc w:val="center"/>
        <w:rPr>
          <w:color w:val="00566E" w:themeColor="accent4" w:themeShade="80"/>
          <w:sz w:val="28"/>
          <w:szCs w:val="28"/>
        </w:rPr>
      </w:pPr>
    </w:p>
    <w:p w14:paraId="662C4662" w14:textId="77777777" w:rsidR="00A87920" w:rsidRPr="00A87920" w:rsidRDefault="00A87920" w:rsidP="00A87920"/>
    <w:p w14:paraId="4B94FEEF" w14:textId="77777777" w:rsidR="00A87920" w:rsidRPr="00A87920" w:rsidRDefault="00A87920" w:rsidP="00A87920">
      <w:pPr>
        <w:jc w:val="center"/>
        <w:rPr>
          <w:color w:val="00566E" w:themeColor="accent4" w:themeShade="80"/>
          <w:sz w:val="28"/>
          <w:szCs w:val="28"/>
        </w:rPr>
      </w:pPr>
    </w:p>
    <w:p w14:paraId="2E04EECB" w14:textId="77777777" w:rsidR="00A87920" w:rsidRPr="00A87920" w:rsidRDefault="00A87920" w:rsidP="00A87920">
      <w:pPr>
        <w:jc w:val="center"/>
        <w:rPr>
          <w:color w:val="00566E" w:themeColor="accent4" w:themeShade="80"/>
          <w:sz w:val="28"/>
          <w:szCs w:val="28"/>
        </w:rPr>
      </w:pPr>
    </w:p>
    <w:p w14:paraId="0E499EAB" w14:textId="77777777" w:rsidR="00A87920" w:rsidRDefault="00A87920" w:rsidP="001D11BE">
      <w:pPr>
        <w:jc w:val="center"/>
        <w:rPr>
          <w:color w:val="00566E" w:themeColor="accent4" w:themeShade="80"/>
          <w:sz w:val="28"/>
          <w:szCs w:val="28"/>
        </w:rPr>
      </w:pPr>
    </w:p>
    <w:p w14:paraId="3958AD16" w14:textId="77777777" w:rsidR="00D15A01" w:rsidRDefault="00D15A01" w:rsidP="001D11BE">
      <w:pPr>
        <w:jc w:val="center"/>
        <w:rPr>
          <w:color w:val="00566E" w:themeColor="accent4" w:themeShade="80"/>
          <w:sz w:val="28"/>
          <w:szCs w:val="28"/>
        </w:rPr>
      </w:pPr>
    </w:p>
    <w:p w14:paraId="19F4E9DB" w14:textId="77777777" w:rsidR="008240EC" w:rsidRDefault="008240EC" w:rsidP="008240EC">
      <w:pPr>
        <w:rPr>
          <w:color w:val="00566E" w:themeColor="accent4" w:themeShade="80"/>
          <w:sz w:val="28"/>
          <w:szCs w:val="28"/>
        </w:rPr>
      </w:pPr>
    </w:p>
    <w:sectPr w:rsidR="008240EC">
      <w:footerReference w:type="default" r:id="rId38"/>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D99259" w14:textId="77777777" w:rsidR="002961C0" w:rsidRDefault="002961C0" w:rsidP="00C6554A">
      <w:pPr>
        <w:spacing w:before="0" w:after="0" w:line="240" w:lineRule="auto"/>
      </w:pPr>
      <w:r>
        <w:separator/>
      </w:r>
    </w:p>
  </w:endnote>
  <w:endnote w:type="continuationSeparator" w:id="0">
    <w:p w14:paraId="53295D98" w14:textId="77777777" w:rsidR="002961C0" w:rsidRDefault="002961C0"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D39459" w14:textId="77777777" w:rsidR="00B524E6" w:rsidRDefault="00ED7C44">
    <w:pPr>
      <w:pStyle w:val="Footer"/>
    </w:pPr>
    <w:r>
      <w:t xml:space="preserve">Page </w:t>
    </w:r>
    <w:r>
      <w:fldChar w:fldCharType="begin"/>
    </w:r>
    <w:r>
      <w:instrText xml:space="preserve"> PAGE  \* Arabic  \* MERGEFORMAT </w:instrText>
    </w:r>
    <w:r>
      <w:fldChar w:fldCharType="separate"/>
    </w:r>
    <w:r w:rsidR="002B429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3192BB" w14:textId="77777777" w:rsidR="002961C0" w:rsidRDefault="002961C0" w:rsidP="00C6554A">
      <w:pPr>
        <w:spacing w:before="0" w:after="0" w:line="240" w:lineRule="auto"/>
      </w:pPr>
      <w:r>
        <w:separator/>
      </w:r>
    </w:p>
  </w:footnote>
  <w:footnote w:type="continuationSeparator" w:id="0">
    <w:p w14:paraId="3D267EDA" w14:textId="77777777" w:rsidR="002961C0" w:rsidRDefault="002961C0"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3126B11"/>
    <w:multiLevelType w:val="multilevel"/>
    <w:tmpl w:val="7C56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13C82613"/>
    <w:multiLevelType w:val="hybridMultilevel"/>
    <w:tmpl w:val="B5228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2610F0"/>
    <w:multiLevelType w:val="multilevel"/>
    <w:tmpl w:val="F74A9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F447E5"/>
    <w:multiLevelType w:val="hybridMultilevel"/>
    <w:tmpl w:val="C2640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563F8D"/>
    <w:multiLevelType w:val="hybridMultilevel"/>
    <w:tmpl w:val="880E1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3D342F"/>
    <w:multiLevelType w:val="hybridMultilevel"/>
    <w:tmpl w:val="59C8C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3168B6"/>
    <w:multiLevelType w:val="hybridMultilevel"/>
    <w:tmpl w:val="B8703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DB33C0"/>
    <w:multiLevelType w:val="multilevel"/>
    <w:tmpl w:val="FC20F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9549699">
    <w:abstractNumId w:val="9"/>
  </w:num>
  <w:num w:numId="2" w16cid:durableId="525405665">
    <w:abstractNumId w:val="8"/>
  </w:num>
  <w:num w:numId="3" w16cid:durableId="669522444">
    <w:abstractNumId w:val="8"/>
  </w:num>
  <w:num w:numId="4" w16cid:durableId="1512141599">
    <w:abstractNumId w:val="9"/>
  </w:num>
  <w:num w:numId="5" w16cid:durableId="466243956">
    <w:abstractNumId w:val="16"/>
  </w:num>
  <w:num w:numId="6" w16cid:durableId="998075229">
    <w:abstractNumId w:val="10"/>
  </w:num>
  <w:num w:numId="7" w16cid:durableId="628821597">
    <w:abstractNumId w:val="12"/>
  </w:num>
  <w:num w:numId="8" w16cid:durableId="1168206200">
    <w:abstractNumId w:val="7"/>
  </w:num>
  <w:num w:numId="9" w16cid:durableId="100419867">
    <w:abstractNumId w:val="6"/>
  </w:num>
  <w:num w:numId="10" w16cid:durableId="1874884010">
    <w:abstractNumId w:val="5"/>
  </w:num>
  <w:num w:numId="11" w16cid:durableId="2055544015">
    <w:abstractNumId w:val="4"/>
  </w:num>
  <w:num w:numId="12" w16cid:durableId="1523011647">
    <w:abstractNumId w:val="3"/>
  </w:num>
  <w:num w:numId="13" w16cid:durableId="1887061217">
    <w:abstractNumId w:val="2"/>
  </w:num>
  <w:num w:numId="14" w16cid:durableId="2018728512">
    <w:abstractNumId w:val="1"/>
  </w:num>
  <w:num w:numId="15" w16cid:durableId="253825464">
    <w:abstractNumId w:val="0"/>
  </w:num>
  <w:num w:numId="16" w16cid:durableId="1283226940">
    <w:abstractNumId w:val="20"/>
  </w:num>
  <w:num w:numId="17" w16cid:durableId="1602570201">
    <w:abstractNumId w:val="14"/>
  </w:num>
  <w:num w:numId="18" w16cid:durableId="1278950957">
    <w:abstractNumId w:val="11"/>
  </w:num>
  <w:num w:numId="19" w16cid:durableId="285737267">
    <w:abstractNumId w:val="15"/>
  </w:num>
  <w:num w:numId="20" w16cid:durableId="2036467455">
    <w:abstractNumId w:val="13"/>
  </w:num>
  <w:num w:numId="21" w16cid:durableId="955871054">
    <w:abstractNumId w:val="17"/>
  </w:num>
  <w:num w:numId="22" w16cid:durableId="136262303">
    <w:abstractNumId w:val="18"/>
  </w:num>
  <w:num w:numId="23" w16cid:durableId="100925920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C6C"/>
    <w:rsid w:val="000F5D7C"/>
    <w:rsid w:val="001D11BE"/>
    <w:rsid w:val="00223C09"/>
    <w:rsid w:val="00226B52"/>
    <w:rsid w:val="00234E1C"/>
    <w:rsid w:val="00235A1B"/>
    <w:rsid w:val="002554CD"/>
    <w:rsid w:val="00293B83"/>
    <w:rsid w:val="002961C0"/>
    <w:rsid w:val="002B4294"/>
    <w:rsid w:val="00333D0D"/>
    <w:rsid w:val="00363C6C"/>
    <w:rsid w:val="003C1C60"/>
    <w:rsid w:val="004C049F"/>
    <w:rsid w:val="005000E2"/>
    <w:rsid w:val="00595224"/>
    <w:rsid w:val="006A3CE7"/>
    <w:rsid w:val="006C64D8"/>
    <w:rsid w:val="007B19B6"/>
    <w:rsid w:val="00801092"/>
    <w:rsid w:val="008240EC"/>
    <w:rsid w:val="00835B30"/>
    <w:rsid w:val="008D3E73"/>
    <w:rsid w:val="00A23238"/>
    <w:rsid w:val="00A87920"/>
    <w:rsid w:val="00B524E6"/>
    <w:rsid w:val="00C47294"/>
    <w:rsid w:val="00C6554A"/>
    <w:rsid w:val="00CF0939"/>
    <w:rsid w:val="00D15A01"/>
    <w:rsid w:val="00E05409"/>
    <w:rsid w:val="00ED7C44"/>
    <w:rsid w:val="00F61E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D94D53"/>
  <w15:chartTrackingRefBased/>
  <w15:docId w15:val="{7EC308AE-DA62-42F5-BA6A-F5E8FB816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semiHidden/>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235A1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617280">
      <w:bodyDiv w:val="1"/>
      <w:marLeft w:val="0"/>
      <w:marRight w:val="0"/>
      <w:marTop w:val="0"/>
      <w:marBottom w:val="0"/>
      <w:divBdr>
        <w:top w:val="none" w:sz="0" w:space="0" w:color="auto"/>
        <w:left w:val="none" w:sz="0" w:space="0" w:color="auto"/>
        <w:bottom w:val="none" w:sz="0" w:space="0" w:color="auto"/>
        <w:right w:val="none" w:sz="0" w:space="0" w:color="auto"/>
      </w:divBdr>
    </w:div>
    <w:div w:id="1301419996">
      <w:bodyDiv w:val="1"/>
      <w:marLeft w:val="0"/>
      <w:marRight w:val="0"/>
      <w:marTop w:val="0"/>
      <w:marBottom w:val="0"/>
      <w:divBdr>
        <w:top w:val="none" w:sz="0" w:space="0" w:color="auto"/>
        <w:left w:val="none" w:sz="0" w:space="0" w:color="auto"/>
        <w:bottom w:val="none" w:sz="0" w:space="0" w:color="auto"/>
        <w:right w:val="none" w:sz="0" w:space="0" w:color="auto"/>
      </w:divBdr>
    </w:div>
    <w:div w:id="1352146416">
      <w:bodyDiv w:val="1"/>
      <w:marLeft w:val="0"/>
      <w:marRight w:val="0"/>
      <w:marTop w:val="0"/>
      <w:marBottom w:val="0"/>
      <w:divBdr>
        <w:top w:val="none" w:sz="0" w:space="0" w:color="auto"/>
        <w:left w:val="none" w:sz="0" w:space="0" w:color="auto"/>
        <w:bottom w:val="none" w:sz="0" w:space="0" w:color="auto"/>
        <w:right w:val="none" w:sz="0" w:space="0" w:color="auto"/>
      </w:divBdr>
    </w:div>
    <w:div w:id="1385328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customXml" Target="ink/ink2.xml"/><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customXml" Target="ink/ink5.xml"/><Relationship Id="rId34" Type="http://schemas.openxmlformats.org/officeDocument/2006/relationships/customXml" Target="ink/ink7.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customXml" Target="ink/ink3.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ustomXml" Target="ink/ink1.xml"/><Relationship Id="rId24" Type="http://schemas.openxmlformats.org/officeDocument/2006/relationships/customXml" Target="ink/ink6.xml"/><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4.png"/><Relationship Id="rId19" Type="http://schemas.openxmlformats.org/officeDocument/2006/relationships/customXml" Target="ink/ink4.xml"/><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Microsoft\Templates\Student%20report%20with%20photo.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4T22:21:51.164"/>
    </inkml:context>
    <inkml:brush xml:id="br0">
      <inkml:brushProperty name="width" value="0.05" units="cm"/>
      <inkml:brushProperty name="height" value="0.05" units="cm"/>
      <inkml:brushProperty name="color" value="#FFFFFF"/>
    </inkml:brush>
  </inkml:definitions>
  <inkml:trace contextRef="#ctx0" brushRef="#br0">1073 0 24575,'-18'1'0,"-1"2"0,1-1 0,0 2 0,-19 6 0,-10 2 0,7-2 0,1 2 0,1 1 0,-43 22 0,154-13 0,-14-5 0,1-2 0,0-3 0,1-2 0,116 3 0,-145-14 0,57 2 0,-80-1 0,-1 1 0,1 1 0,-1-1 0,1 1 0,-1 1 0,0 0 0,15 7 0,-23-10 0,0 0 0,1 0 0,-1 0 0,0 0 0,1 0 0,-1 0 0,0 0 0,0 0 0,1 1 0,-1-1 0,0 0 0,0 0 0,1 0 0,-1 0 0,0 0 0,0 1 0,0-1 0,1 0 0,-1 0 0,0 1 0,0-1 0,0 0 0,0 0 0,1 0 0,-1 1 0,0-1 0,0 0 0,0 1 0,0-1 0,0 0 0,0 0 0,0 1 0,0-1 0,0 0 0,0 1 0,0-1 0,0 0 0,0 0 0,0 1 0,0-1 0,0 0 0,0 0 0,0 1 0,-15 4 0,-21-3 0,22-5 0,0-1 0,1 0 0,0-1 0,0-1 0,0 0 0,1-1 0,0 0 0,0 0 0,0-2 0,-18-16 0,28 24 0,1 0 0,0 0 0,0 0 0,-1 0 0,1 0 0,0 0 0,0 0 0,0 0 0,0 0 0,0 0 0,1-1 0,-1 1 0,0 0 0,0-1 0,1 1 0,-1-1 0,1 1 0,-1 0 0,1-1 0,0 1 0,0-1 0,-1 0 0,1 1 0,1-3 0,-1 3 0,1-1 0,0 1 0,0 0 0,0 0 0,0-1 0,0 1 0,0 0 0,1 0 0,-1 0 0,0 0 0,1 0 0,-1 0 0,0 1 0,1-1 0,-1 0 0,1 1 0,0-1 0,1 0 0,11-2 0,-1 0 0,1 1 0,26-1 0,14 2 0,0 2 0,-1 3 0,95 19 0,-85-14 0,-48-8 0,1 1 0,-1 0 0,-1 1 0,25 9 0,-36-11 0,-1 0 0,0 0 0,1 0 0,-1 0 0,0 1 0,0-1 0,0 1 0,0-1 0,0 1 0,1 2 0,-3-4 0,1 0 0,-1 0 0,0 1 0,0-1 0,0 0 0,0 0 0,0 1 0,0-1 0,0 0 0,0 0 0,0 1 0,0-1 0,0 0 0,0 0 0,0 1 0,0-1 0,0 0 0,0 0 0,0 1 0,0-1 0,0 0 0,0 0 0,0 0 0,0 1 0,0-1 0,0 0 0,0 0 0,-1 1 0,1-1 0,0 0 0,0 0 0,0 0 0,-1 1 0,-14 4 0,-17-2 0,1-2 0,0-1 0,-1-1 0,-55-10 0,28-1 0,-88-32 0,52 18 0,95 26 0,0 0 0,0 0 0,-1 0 0,1 0 0,0 0 0,0 0 0,0 0 0,-1 0 0,1 0 0,0 0 0,0 0 0,0 0 0,-1 0 0,1 0 0,0 0 0,0 0 0,0 0 0,0 0 0,-1 0 0,1 0 0,0 0 0,0-1 0,0 1 0,0 0 0,-1 0 0,1 0 0,0 0 0,0 0 0,0-1 0,0 1 0,0 0 0,0 0 0,0 0 0,0 0 0,-1-1 0,1 1 0,0 0 0,0 0 0,0 0 0,0-1 0,0 1 0,0 0 0,0 0 0,0 0 0,0-1 0,0 1 0,0 0 0,0 0 0,0 0 0,0 0 0,1-1 0,-1 1 0,0 0 0,0 0 0,0 0 0,0-1 0,0 1 0,16-5 0,23 2 0,1 5 0,61 10 0,-85-9 0,1 1 0,-1 1 0,-1 0 0,1 1 0,-1 0 0,22 14 0,-36-20 0,-1 0 0,1 0 0,0 1 0,-1-1 0,1 0 0,0 1 0,-1-1 0,1 0 0,0 1 0,-1-1 0,1 1 0,-1-1 0,1 1 0,-1 0 0,1-1 0,-1 1 0,0-1 0,1 1 0,-1 0 0,1-1 0,-1 1 0,0 0 0,0 0 0,0-1 0,1 1 0,-1 1 0,-1-1 0,1-1 0,-1 1 0,0-1 0,0 1 0,1-1 0,-1 1 0,0-1 0,0 1 0,0-1 0,1 0 0,-1 0 0,0 1 0,0-1 0,0 0 0,0 0 0,0 0 0,-1 0 0,-46 0 0,-89-22 0,92 13 0,-55-3 0,141 15 0,-1 1 0,54 14 0,-23-4 0,-53-12 0,10 1 0,-24-1 0,-16 1 0,-49 5 0,-116-3 0,9-1 0,166-4 0,0 1 0,1-1 0,-1 0 0,0 0 0,1 1 0,-1-1 0,0 1 0,1 0 0,-1-1 0,1 1 0,-1 0 0,1 0 0,0 0 0,-1 0 0,1 0 0,-2 2 0,3-2 0,-1-1 0,1 0 0,0 1 0,0-1 0,0 0 0,-1 1 0,1-1 0,0 1 0,0-1 0,0 1 0,0-1 0,0 0 0,0 1 0,0-1 0,0 1 0,0-1 0,0 1 0,0-1 0,0 0 0,0 1 0,0-1 0,0 1 0,1-1 0,-1 1 0,15 10 0,14 0 0,60 13 0,14 5 0,-101-28 0,0-1 0,-1 1 0,1 0 0,-1 0 0,1 0 0,-1-1 0,0 1 0,1 1 0,-1-1 0,0 0 0,0 0 0,0 0 0,0 1 0,0-1 0,0 0 0,0 1 0,1 2 0,-2-4 0,0 1 0,0 0 0,0 0 0,0-1 0,0 1 0,0 0 0,0 0 0,0-1 0,0 1 0,0 0 0,-1 0 0,1-1 0,0 1 0,-1 0 0,1 0 0,0-1 0,-1 1 0,1-1 0,-1 1 0,1 0 0,-1-1 0,1 1 0,-1-1 0,0 1 0,1-1 0,-1 1 0,1-1 0,-1 0 0,0 1 0,0-1 0,1 0 0,-1 1 0,0-1 0,0 0 0,1 0 0,-1 0 0,0 0 0,0 0 0,-1 0 0,-31 6 0,-1-2 0,0-2 0,0-1 0,-39-5 0,2 2 0,49 2 0,-16-1 0,70 1 0,163 0 0,-547 0 0,383 0 0,-17-1 0,1 0 0,0 2 0,-1 0 0,1 0 0,23 6 0,-38-7 0,0 1 0,0-1 0,-1 0 0,1 0 0,0 0 0,0 0 0,0 0 0,0 0 0,0 0 0,0 0 0,0 0 0,0 0 0,-1 0 0,1 0 0,0 0 0,0 1 0,0-1 0,0 0 0,0 0 0,0 0 0,0 0 0,0 0 0,0 0 0,0 0 0,0 0 0,0 1 0,0-1 0,0 0 0,0 0 0,0 0 0,0 0 0,0 0 0,0 0 0,0 0 0,0 1 0,0-1 0,0 0 0,0 0 0,0 0 0,0 0 0,0 0 0,0 0 0,0 0 0,0 1 0,0-1 0,0 0 0,1 0 0,-1 0 0,0 0 0,0 0 0,0 0 0,0 0 0,0 0 0,0 0 0,0 0 0,0 0 0,0 0 0,1 0 0,-1 1 0,0-1 0,0 0 0,0 0 0,0 0 0,0 0 0,0 0 0,1 0 0,-18 5 0,-25 3 0,-791 31 0,820-39 0,17-1 0,24 1 0,582 16 0,-524-12 0,-71-3 0,-17-1 0,-27 0 0,22 0 0,-151-2 0,-178 4 0,312 2 0,24-4 0,0 0 0,0 1 0,0-1 0,-1 0 0,1 0 0,0 0 0,0 0 0,0 0 0,0 0 0,0 1 0,-1-1 0,1 0 0,0 0 0,0 0 0,0 0 0,0 0 0,0 1 0,0-1 0,0 0 0,0 0 0,0 0 0,0 1 0,0-1 0,0 0 0,-1 0 0,1 0 0,0 0 0,0 1 0,0-1 0,1 0 0,-1 0 0,0 0 0,0 1 0,0-1 0,0 0 0,0 0 0,0 0 0,0 1 0,0-1 0,0 0 0,0 0 0,0 0 0,1 0 0,-1 0 0,0 1 0,0-1 0,0 0 0,0 0 0,1 0 0,3 3 0,0 0 0,1-1 0,-1 1 0,1-1 0,-1 0 0,8 2 0,68 23 0,216 63 0,-294-90 0,-1 1 0,0-1 0,1 0 0,-1 0 0,1 0 0,-1 1 0,0-1 0,1 1 0,-1-1 0,0 1 0,0-1 0,1 1 0,-1 0 0,0 0 0,0-1 0,2 3 0,-21 3 0,-43-2 0,-267-4 0,413 0 0,-180-13 0,-193 4-1365,252 9-5461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4T22:21:21.618"/>
    </inkml:context>
    <inkml:brush xml:id="br0">
      <inkml:brushProperty name="width" value="0.05" units="cm"/>
      <inkml:brushProperty name="height" value="0.05" units="cm"/>
      <inkml:brushProperty name="color" value="#FFFFFF"/>
    </inkml:brush>
  </inkml:definitions>
  <inkml:trace contextRef="#ctx0" brushRef="#br0">525 384 24575,'-89'1'0,"-98"-3"0,166 0 0,-1-1 0,1-1 0,0-1 0,0-1 0,0-1 0,1-1 0,0-1 0,1 0 0,-29-19 0,47 28 0,0-1 0,1 1 0,-1-1 0,0 1 0,0-1 0,0 1 0,0-1 0,1 0 0,-1 0 0,0 1 0,1-1 0,-1 0 0,0 0 0,1 0 0,-1 0 0,1 1 0,-1-1 0,1 0 0,0 0 0,-1 0 0,1 0 0,0 0 0,0 0 0,0 0 0,-1 0 0,1 0 0,0 0 0,0 0 0,1 0 0,-1-1 0,0 1 0,0 0 0,0 0 0,1 0 0,-1 1 0,0-1 0,1 0 0,-1 0 0,1 0 0,-1 0 0,1 0 0,0 0 0,-1 1 0,1-1 0,0 0 0,0 0 0,-1 1 0,1-1 0,0 0 0,0 1 0,0-1 0,1 0 0,7-4 0,0-1 0,1 1 0,20-7 0,-22 9 0,16-6 0,0 2 0,0 1 0,0 0 0,1 2 0,35-2 0,128 7 0,-81 2 0,-90-3 0,-4-1 0,-1 1 0,1 1 0,-1 0 0,24 5 0,-33-5 0,0 0 0,0 0 0,0 1 0,0-1 0,0 0 0,-1 1 0,1 0 0,0 0 0,-1 0 0,1 0 0,-1 0 0,0 0 0,0 0 0,0 1 0,0-1 0,0 1 0,-1 0 0,1-1 0,-1 1 0,1 0 0,-1 0 0,0 0 0,0 0 0,1 6 0,-1 1 0,1 1 0,-1-1 0,-1 1 0,0 0 0,-1-1 0,0 1 0,-3 14 0,4-23 0,-1 0 0,1 0 0,-1 0 0,1 1 0,-1-1 0,0 0 0,0 0 0,1-1 0,-1 1 0,-1 0 0,1 0 0,0 0 0,0-1 0,-1 1 0,1 0 0,-1-1 0,1 1 0,-1-1 0,0 0 0,0 0 0,1 1 0,-1-1 0,0 0 0,0-1 0,0 1 0,0 0 0,0 0 0,0-1 0,0 1 0,-1-1 0,1 0 0,0 0 0,0 0 0,0 0 0,0 0 0,0 0 0,-1 0 0,1-1 0,0 1 0,0-1 0,0 0 0,-3-1 0,-2-1 0,1 0 0,0 0 0,-1-1 0,1 0 0,1 0 0,-1-1 0,0 1 0,1-1 0,-6-8 0,-41-58 0,10 13 0,29 42 0,-2 1 0,0 1 0,0 0 0,-30-20 0,35 28 0,0 0 0,0 1 0,0 0 0,0 1 0,-1 0 0,1 1 0,-1 0 0,0 0 0,0 1 0,-15 0 0,20 1 0,0 1 0,0-1 0,0 0 0,0-1 0,-8-2 0,13 4 0,1 0 0,-1-1 0,0 1 0,1 0 0,-1-1 0,1 1 0,-1 0 0,0-1 0,1 1 0,-1-1 0,1 1 0,-1-1 0,1 1 0,-1-1 0,1 1 0,0-1 0,-1 0 0,1 1 0,0-1 0,-1 0 0,1-1 0,0 1 0,0 0 0,0 0 0,1 0 0,-1 0 0,0 0 0,1 1 0,-1-1 0,1 0 0,0 0 0,-1 0 0,1 0 0,-1 0 0,1 1 0,0-1 0,0 0 0,0 1 0,-1-1 0,1 0 0,0 1 0,2-1 0,4-4 0,0 2 0,1-1 0,-1 1 0,1 0 0,0 1 0,0 0 0,0 0 0,0 1 0,12-1 0,14 0 0,33 4 0,-23 0 0,-1-1 0,-5 1 0,-1-2 0,1-2 0,68-11 0,-105 13 0,53-9 0,-51 8 0,0 1 0,-1 0 0,1 0 0,0 0 0,0 0 0,-1 0 0,1 1 0,0-1 0,0 1 0,-1 0 0,1 0 0,-1 0 0,1 0 0,-1 0 0,1 1 0,3 2 0,-5-4 0,-1 1 0,1-1 0,-1 1 0,0-1 0,1 1 0,-1-1 0,0 1 0,1-1 0,-1 1 0,0-1 0,0 1 0,0-1 0,1 1 0,-1-1 0,0 1 0,0 0 0,0-1 0,0 1 0,0-1 0,0 1 0,0 0 0,0-1 0,0 1 0,0-1 0,-1 1 0,1-1 0,0 1 0,0-1 0,0 1 0,-1 0 0,1-1 0,0 1 0,-1-1 0,1 0 0,0 1 0,-1-1 0,1 1 0,-1-1 0,1 1 0,-1-1 0,1 0 0,-1 1 0,1-1 0,-1 0 0,1 0 0,-1 1 0,1-1 0,-1 0 0,1 0 0,-1 0 0,1 0 0,-1 0 0,0 0 0,1 0 0,-1 0 0,-35 8 0,-208-6 0,122-4 0,103 1 0,-21 0 0,38 1 0,0 0 0,0 1 0,0-1 0,0 0 0,0 1 0,0-1 0,0 1 0,0 0 0,0-1 0,0 1 0,0 0 0,0 0 0,-3 3 0,5-4 0,-1 1 0,0 0 0,1 0 0,-1-1 0,1 1 0,-1 0 0,1 0 0,-1 0 0,1 0 0,0-1 0,-1 1 0,1 0 0,0 0 0,0 0 0,0 0 0,0 0 0,0 0 0,0 0 0,0 0 0,0 0 0,0 0 0,0 0 0,0 0 0,1 0 0,-1-1 0,0 1 0,0 0 0,1 0 0,-1 0 0,1 0 0,-1 0 0,1-1 0,-1 1 0,1 0 0,0-1 0,-1 1 0,1 0 0,0-1 0,0 1 0,-1-1 0,1 1 0,2 0 0,0 2 0,1-1 0,0 1 0,0-1 0,0 0 0,1 0 0,-1-1 0,7 2 0,23 1 0,0-1 0,1-3 0,38-3 0,9 1 0,36 2 0,-167-16 0,-21 11 0,-81 4 0,130 2 0,109-3 0,103 4 0,-181 0 0,0-1 0,0 1 0,0 1 0,0 0 0,15 7 0,-20-8 0,0 1 0,1 0 0,-2 0 0,1 0 0,0 0 0,-1 1 0,1 0 0,-1 0 0,0 0 0,0 0 0,4 7 0,-7-11 0,-1 1 0,1 0 0,-1-1 0,0 1 0,1 0 0,-1 0 0,0 0 0,1-1 0,-1 1 0,0 0 0,0 0 0,0 0 0,1 0 0,-1-1 0,0 1 0,0 0 0,0 0 0,0 0 0,-1 0 0,1 0 0,0-1 0,0 1 0,0 0 0,-1 0 0,1 0 0,-1-1 0,0 2 0,0 0 0,-1-1 0,1 0 0,0 0 0,-1 0 0,0 0 0,1 0 0,-1 0 0,0-1 0,1 1 0,-1 0 0,0-1 0,-2 1 0,-8 1 0,-1-1 0,1 0 0,-13-1 0,20 0 0,-466-3 0,458 2 0,1-1 0,0 0 0,-1-1 0,1 0 0,0-1 0,1 0 0,-1-1 0,1 0 0,0-1 0,0 0 0,-14-11 0,-34-17 0,45 28 0,34 17 0,0 2 0,7 5 0,1-1 0,0-1 0,1-2 0,1-1 0,0-1 0,52 13 0,-72-23 0,0 1 0,0 0 0,-1 1 0,1 0 0,-1 1 0,0 0 0,0 0 0,0 1 0,-1 0 0,0 1 0,0-1 0,-1 2 0,9 9 0,-16-17 0,1 1 0,-1-1 0,0 0 0,1 1 0,-1-1 0,0 0 0,1 1 0,-1-1 0,0 1 0,0-1 0,1 1 0,-1-1 0,0 1 0,0-1 0,0 0 0,0 1 0,0-1 0,0 1 0,0-1 0,0 1 0,0-1 0,0 1 0,0-1 0,0 1 0,0-1 0,0 1 0,0-1 0,0 1 0,0-1 0,-1 1 0,1-1 0,0 1 0,0-1 0,-1 1 0,-17 0 0,-22-12 0,40 11 0,-270-112 0,270 112 0,-1 0 0,0 0 0,0-1 0,1 1 0,-1 0 0,0 0 0,1-1 0,-1 1 0,0-1 0,1 1 0,-1 0 0,1-1 0,-1 1 0,1-1 0,-1 1 0,1-1 0,-1 0 0,1 1 0,-1-1 0,1 1 0,0-1 0,-1 0 0,1-1 0,14-3 0,38 4 0,-45 1 0,63 1 0,-34 0 0,-27-1 0,-11 0 0,-7 0 0,0-1 0,-1 0 0,1 0 0,0-1 0,0-1 0,0 1 0,0-1 0,1-1 0,-10-4 0,-5-6 0,-42-31 0,26 17 0,20 15 0,-30-26 0,72 61 0,-2 2 0,0 0 0,20 33 0,34 44 0,-56-78 0,8 8-1365,-16-18-5461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4T22:28:59.411"/>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4T22:29:25.170"/>
    </inkml:context>
    <inkml:brush xml:id="br0">
      <inkml:brushProperty name="width" value="0.35" units="cm"/>
      <inkml:brushProperty name="height" value="0.35" units="cm"/>
      <inkml:brushProperty name="color" value="#FFFFFF"/>
    </inkml:brush>
  </inkml:definitions>
  <inkml:trace contextRef="#ctx0" brushRef="#br0">0 0 24575,'0'1'0,"0"0"0,1-1 0,-1 1 0,0 0 0,1 0 0,-1-1 0,0 1 0,1 0 0,-1-1 0,1 1 0,-1-1 0,1 1 0,-1 0 0,1-1 0,0 1 0,-1-1 0,1 0 0,-1 1 0,1-1 0,0 1 0,0-1 0,-1 0 0,1 0 0,1 1 0,22 6 0,-16-5 0,-4-1 0,27 9 0,0-1 0,1-2 0,0-1 0,0-1 0,36-1 0,-35-5 0,-21 0 0,0 0 0,-1 1 0,1 0 0,0 1 0,18 4 0,-29-5 0,-1 0 0,0 0 0,1 0 0,-1 0 0,0 0 0,1 0 0,-1 0 0,0 0 0,1 0 0,-1 0 0,0 0 0,0 0 0,1 0 0,-1 1 0,0-1 0,1 0 0,-1 0 0,0 0 0,0 0 0,1 1 0,-1-1 0,0 0 0,0 0 0,1 1 0,-1-1 0,0 0 0,0 0 0,0 1 0,0-1 0,1 0 0,-1 1 0,0-1 0,0 0 0,0 1 0,0-1 0,0 1 0,-12 4 0,-20 0 0,-97-4-1365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4T22:29:04.766"/>
    </inkml:context>
    <inkml:brush xml:id="br0">
      <inkml:brushProperty name="width" value="0.05" units="cm"/>
      <inkml:brushProperty name="height" value="0.05" units="cm"/>
      <inkml:brushProperty name="color" value="#FFFFFF"/>
    </inkml:brush>
  </inkml:definitions>
  <inkml:trace contextRef="#ctx0" brushRef="#br0">575 32 24575,'-479'0'0,"475"0"0,-21 1 0,24-1 0,0 0 0,0 0 0,1 0 0,-1 0 0,0 0 0,0 0 0,0 0 0,1 0 0,-1 1 0,0-1 0,0 0 0,1 1 0,-1-1 0,0 0 0,1 1 0,-1-1 0,0 1 0,1-1 0,-1 1 0,0-1 0,1 1 0,-1 1 0,2-1 0,0 0 0,0 0 0,0 0 0,0 0 0,1 0 0,-1-1 0,0 1 0,1 0 0,-1-1 0,0 1 0,1-1 0,-1 1 0,1-1 0,-1 0 0,1 1 0,-1-1 0,1 0 0,1 0 0,1 1 0,129 41 0,-90-34 0,1-1 0,0-2 0,74-2 0,37-4 0,-655 1 0,566 17 0,253 42 0,-294-54 0,41 1 0,-149 9 0,18-10 0,-1-2 0,-78-7 0,140 3 0,0 0 0,0 1 0,0-1 0,0-1 0,0 1 0,0-1 0,0 1 0,0-1 0,1 0 0,-1 0 0,1-1 0,0 1 0,-4-4 0,-2-3 0,0 0 0,-13-21 0,18 24 0,0 0 0,0 0 0,-1 0 0,0 1 0,0-1 0,0 1 0,-1 0 0,1 1 0,-1-1 0,0 1 0,-1 0 0,-7-3 0,9 5 0,1 1 0,0-1 0,-1 1 0,1-1 0,0-1 0,0 1 0,0 0 0,1-1 0,-1 0 0,-3-4 0,5 5 0,0-1 0,0 0 0,1 0 0,-1 0 0,1 0 0,0 0 0,0 0 0,0-1 0,0 1 0,0 0 0,1-1 0,-1 1 0,1 0 0,0-5 0,3 22 0,-1 0 0,1 0 0,9 22 0,-4-14 0,6 37 0,-12-48 0,1 0 0,-1 0 0,2-1 0,0 1 0,0-1 0,0 0 0,2 0 0,-1 0 0,1 0 0,1-1 0,-1 0 0,2 0 0,14 13 0,-19-19-136,-1 0-1,1 1 1,0-1-1,-1 0 1,0 1-1,0 0 1,0-1-1,-1 1 0,3 7 1,0 3-6690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4T22:42:39.884"/>
    </inkml:context>
    <inkml:brush xml:id="br0">
      <inkml:brushProperty name="width" value="0.35" units="cm"/>
      <inkml:brushProperty name="height" value="0.35" units="cm"/>
      <inkml:brushProperty name="color" value="#FFFFFF"/>
    </inkml:brush>
  </inkml:definitions>
  <inkml:trace contextRef="#ctx0" brushRef="#br0">1060 0 24575,'-26'2'0,"0"0"0,0 2 0,-33 10 0,30-7 0,0-2 0,-36 4 0,-353-7 0,206-5 0,43 3-1365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5T14:01:34.393"/>
    </inkml:context>
    <inkml:brush xml:id="br0">
      <inkml:brushProperty name="width" value="0.35" units="cm"/>
      <inkml:brushProperty name="height" value="0.35" units="cm"/>
      <inkml:brushProperty name="color" value="#FFFFFF"/>
    </inkml:brush>
  </inkml:definitions>
  <inkml:trace contextRef="#ctx0" brushRef="#br0">0 0 24575,'1017'0'-1365</inkml:trace>
</inkml:ink>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Student report with photo.dotx</Template>
  <TotalTime>261</TotalTime>
  <Pages>14</Pages>
  <Words>777</Words>
  <Characters>4429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es-Habiba.Abdel2024</cp:lastModifiedBy>
  <cp:revision>5</cp:revision>
  <cp:lastPrinted>2024-10-15T14:54:00Z</cp:lastPrinted>
  <dcterms:created xsi:type="dcterms:W3CDTF">2024-10-14T21:02:00Z</dcterms:created>
  <dcterms:modified xsi:type="dcterms:W3CDTF">2024-10-15T14:57:00Z</dcterms:modified>
</cp:coreProperties>
</file>